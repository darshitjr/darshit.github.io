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1F4F" w14:textId="77777777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2BE6348" wp14:editId="55033E03">
                <wp:simplePos x="0" y="0"/>
                <wp:positionH relativeFrom="page">
                  <wp:posOffset>673100</wp:posOffset>
                </wp:positionH>
                <wp:positionV relativeFrom="margin">
                  <wp:posOffset>12700</wp:posOffset>
                </wp:positionV>
                <wp:extent cx="2222500" cy="845947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845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1F88D" w14:textId="77777777" w:rsidR="00D70063" w:rsidRPr="00FA7E3D" w:rsidRDefault="00490E67" w:rsidP="00D70063">
                            <w:pPr>
                              <w:pStyle w:val="Photo"/>
                              <w:rPr>
                                <w:sz w:val="22"/>
                                <w:szCs w:val="22"/>
                              </w:rPr>
                            </w:pPr>
                            <w:r w:rsidRPr="00FA7E3D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A4593AB" wp14:editId="4877C0A7">
                                  <wp:extent cx="2097809" cy="2161309"/>
                                  <wp:effectExtent l="0" t="0" r="0" b="0"/>
                                  <wp:docPr id="66" name="image26.png" descr="D:\Users\ulokhand\Pictures\ulokhand-edit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6.png" descr="D:\Users\ulokhand\Pictures\ulokhand-edit.jpg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7758" cy="22642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sz w:val="28"/>
                                <w:szCs w:val="52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E1B6562521FE4AEF86A9FA0A42A4057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2790294" w14:textId="24196092" w:rsidR="00187B92" w:rsidRPr="00DF6FAE" w:rsidRDefault="00AF3AE9" w:rsidP="00DF6FAE">
                                <w:pPr>
                                  <w:pStyle w:val="Title"/>
                                  <w:jc w:val="center"/>
                                  <w:rPr>
                                    <w:sz w:val="28"/>
                                    <w:szCs w:val="52"/>
                                  </w:rPr>
                                </w:pPr>
                                <w:r w:rsidRPr="00DF6FAE">
                                  <w:rPr>
                                    <w:sz w:val="28"/>
                                    <w:szCs w:val="52"/>
                                  </w:rPr>
                                  <w:t>UdayKumar LOKHANDE</w:t>
                                </w:r>
                              </w:p>
                            </w:sdtContent>
                          </w:sdt>
                          <w:p w14:paraId="4F96FB2D" w14:textId="200A85AF" w:rsidR="008123FE" w:rsidRDefault="00F43594" w:rsidP="00E03F2F">
                            <w:pPr>
                              <w:pStyle w:val="Subtitle"/>
                              <w:spacing w:before="120" w:after="48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Position Title"/>
                                <w:tag w:val=""/>
                                <w:id w:val="-214128171"/>
                                <w:placeholder>
                                  <w:docPart w:val="D7BFF3C7868F4F3989B950AC27355C81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22048A" w:rsidRPr="00FA7E3D">
                                  <w:rPr>
                                    <w:sz w:val="22"/>
                                    <w:szCs w:val="22"/>
                                  </w:rPr>
                                  <w:t>Cyber Security Specialist</w:t>
                                </w:r>
                              </w:sdtContent>
                            </w:sdt>
                          </w:p>
                          <w:p w14:paraId="46E65770" w14:textId="075C1EDF" w:rsidR="00F84BC2" w:rsidRPr="00F84BC2" w:rsidRDefault="00F43594" w:rsidP="00A05663">
                            <w:pPr>
                              <w:pStyle w:val="Subtitle"/>
                              <w:spacing w:after="100" w:afterAutospacing="1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A05663" w:rsidRPr="00A05663">
                                <w:rPr>
                                  <w:rStyle w:val="Hyperlink"/>
                                  <w:rFonts w:asciiTheme="minorHAnsi" w:hAnsiTheme="minorHAnsi" w:cstheme="minorHAnsi"/>
                                  <w:caps w:val="0"/>
                                  <w:sz w:val="22"/>
                                  <w:szCs w:val="22"/>
                                </w:rPr>
                                <w:t>udayom.github.io</w:t>
                              </w:r>
                            </w:hyperlink>
                          </w:p>
                          <w:p w14:paraId="1E64547E" w14:textId="77777777" w:rsidR="00D70063" w:rsidRPr="00FA7E3D" w:rsidRDefault="00F43594" w:rsidP="0022048A">
                            <w:pPr>
                              <w:pStyle w:val="Heading1"/>
                              <w:pBdr>
                                <w:top w:val="single" w:sz="4" w:space="11" w:color="864A04" w:themeColor="accent1" w:themeShade="80"/>
                              </w:pBdr>
                              <w:rPr>
                                <w:sz w:val="24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8"/>
                                </w:rPr>
                                <w:id w:val="-1270160369"/>
                                <w:placeholder>
                                  <w:docPart w:val="88D1FB243500454D88271EC5D5BA3B8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22048A">
                                  <w:rPr>
                                    <w:sz w:val="24"/>
                                    <w:szCs w:val="28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14:paraId="0A0A2E4F" w14:textId="3FC7F253" w:rsidR="00D70063" w:rsidRPr="00D26548" w:rsidRDefault="00AF3AE9" w:rsidP="007D044D">
                            <w:pPr>
                              <w:jc w:val="both"/>
                              <w:rPr>
                                <w:bCs/>
                                <w:i/>
                                <w:sz w:val="22"/>
                                <w:szCs w:val="22"/>
                              </w:rPr>
                            </w:pPr>
                            <w:r w:rsidRPr="00D26548">
                              <w:rPr>
                                <w:bCs/>
                                <w:i/>
                                <w:sz w:val="22"/>
                                <w:szCs w:val="22"/>
                              </w:rPr>
                              <w:t>Automate, Secure, Audit the Organization</w:t>
                            </w:r>
                            <w:r w:rsidR="003C5CFA" w:rsidRPr="00D26548">
                              <w:rPr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! </w:t>
                            </w:r>
                            <w:r w:rsidRPr="00D26548">
                              <w:rPr>
                                <w:bCs/>
                                <w:i/>
                                <w:sz w:val="22"/>
                                <w:szCs w:val="22"/>
                              </w:rPr>
                              <w:t>Keep it Complied</w:t>
                            </w:r>
                            <w:r w:rsidR="00C8423D" w:rsidRPr="00D26548">
                              <w:rPr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&amp;</w:t>
                            </w:r>
                            <w:r w:rsidR="00732022" w:rsidRPr="00D26548">
                              <w:rPr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26548">
                              <w:rPr>
                                <w:bCs/>
                                <w:i/>
                                <w:sz w:val="22"/>
                                <w:szCs w:val="22"/>
                              </w:rPr>
                              <w:t>Ahead in</w:t>
                            </w:r>
                            <w:r w:rsidR="0010488C" w:rsidRPr="00D26548">
                              <w:rPr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IT Business</w:t>
                            </w:r>
                            <w:r w:rsidRPr="00D26548">
                              <w:rPr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Race!</w:t>
                            </w:r>
                          </w:p>
                          <w:p w14:paraId="439F3995" w14:textId="4B10C75A" w:rsidR="00D70063" w:rsidRPr="0022048A" w:rsidRDefault="007E3A15" w:rsidP="008734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val="en-AE"/>
                              </w:rPr>
                            </w:pPr>
                            <w:r w:rsidRPr="007E3A15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64A04" w:themeColor="accent1" w:themeShade="80"/>
                                <w:lang w:eastAsia="ja-JP"/>
                              </w:rPr>
                              <w:t>CERTIFICATIONS</w:t>
                            </w:r>
                            <w:r w:rsidRPr="007E3A15">
                              <w:rPr>
                                <w:rFonts w:ascii="Times New Roman" w:eastAsia="Times New Roman" w:hAnsi="Times New Roman" w:cs="Times New Roman"/>
                                <w:lang w:val="en-AE"/>
                              </w:rPr>
                              <w:br/>
                            </w:r>
                            <w:hyperlink r:id="rId10" w:history="1">
                              <w:r w:rsidRPr="007E3A15">
                                <w:rPr>
                                  <w:rStyle w:val="Hyperlink"/>
                                  <w:rFonts w:ascii="Arial" w:eastAsia="Times New Roman" w:hAnsi="Arial" w:cs="Arial"/>
                                  <w:sz w:val="18"/>
                                  <w:szCs w:val="18"/>
                                  <w:lang w:val="en-AE"/>
                                </w:rPr>
                                <w:t>CISSP</w:t>
                              </w:r>
                            </w:hyperlink>
                            <w:r w:rsidRPr="007E3A15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 xml:space="preserve">, </w:t>
                            </w:r>
                            <w:r w:rsidR="00DD6F8D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begin"/>
                            </w:r>
                            <w:r w:rsidR="00DD6F8D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instrText xml:space="preserve"> HYPERLINK "https://www.credly.com/badges/cf1fabb5-c4d5-4291-bc23-59efda4877fe" </w:instrText>
                            </w:r>
                            <w:r w:rsidR="00DD6F8D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separate"/>
                            </w:r>
                            <w:r w:rsidRPr="007E3A15">
                              <w:rPr>
                                <w:rStyle w:val="Hyperlink"/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>CRISC</w:t>
                            </w:r>
                            <w:r w:rsidR="00DD6F8D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end"/>
                            </w:r>
                            <w:r w:rsidRPr="007E3A15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 xml:space="preserve">, </w:t>
                            </w:r>
                            <w:r w:rsidR="00DD6F8D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begin"/>
                            </w:r>
                            <w:r w:rsidR="00DD6F8D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instrText xml:space="preserve"> HYPERLINK "https://www.credly.com/badges/236f2920-e022-4ecd-acd6-02d884a5961e" </w:instrText>
                            </w:r>
                            <w:r w:rsidR="00DD6F8D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separate"/>
                            </w:r>
                            <w:r w:rsidRPr="007E3A15">
                              <w:rPr>
                                <w:rStyle w:val="Hyperlink"/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>AWS-SA</w:t>
                            </w:r>
                            <w:r w:rsidR="00DD6F8D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end"/>
                            </w:r>
                            <w:r w:rsidRPr="007E3A15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 xml:space="preserve">, </w:t>
                            </w:r>
                            <w:r w:rsidR="00DD6F8D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begin"/>
                            </w:r>
                            <w:r w:rsidR="00DD6F8D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instrText xml:space="preserve"> HYPERLINK "https://aspen.eccouncil.org/VerifyBadge?type=certification&amp;a=IpQpK9fbi3TDnn80XmMdm8iIpCG22cXKW2lOSxc8DXc=" </w:instrText>
                            </w:r>
                            <w:r w:rsidR="00DD6F8D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separate"/>
                            </w:r>
                            <w:r w:rsidRPr="007E3A15">
                              <w:rPr>
                                <w:rStyle w:val="Hyperlink"/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>C|CISO</w:t>
                            </w:r>
                            <w:r w:rsidR="00DD6F8D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end"/>
                            </w:r>
                            <w:r w:rsidRPr="007E3A15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 xml:space="preserve">, </w:t>
                            </w:r>
                            <w:r w:rsidR="00D855C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begin"/>
                            </w:r>
                            <w:r w:rsidR="00D855C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instrText xml:space="preserve"> HYPERLINK "https://aspen.eccouncil.org/VerifyBadge?type=certification&amp;a=nYMsFOnMM38LHrQrms6ZXOcuVd4L8B1hgmf9vkA9vcg=" </w:instrText>
                            </w:r>
                            <w:r w:rsidR="00D855C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separate"/>
                            </w:r>
                            <w:r w:rsidRPr="007E3A15">
                              <w:rPr>
                                <w:rStyle w:val="Hyperlink"/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>CEH</w:t>
                            </w:r>
                            <w:r w:rsidR="00D855C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end"/>
                            </w:r>
                            <w:r w:rsidRPr="007E3A15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>,</w:t>
                            </w:r>
                            <w:r w:rsidR="007A54C9" w:rsidRPr="004C3BD3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11" w:history="1">
                              <w:r w:rsidRPr="007E3A15">
                                <w:rPr>
                                  <w:rStyle w:val="Hyperlink"/>
                                  <w:rFonts w:ascii="Arial" w:eastAsia="Times New Roman" w:hAnsi="Arial" w:cs="Arial"/>
                                  <w:sz w:val="18"/>
                                  <w:szCs w:val="18"/>
                                  <w:lang w:val="en-AE"/>
                                </w:rPr>
                                <w:t>ISO 27K1</w:t>
                              </w:r>
                            </w:hyperlink>
                            <w:r w:rsidRPr="007E3A15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 xml:space="preserve">, </w:t>
                            </w:r>
                            <w:r w:rsidR="00D855C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begin"/>
                            </w:r>
                            <w:r w:rsidR="00D855C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instrText xml:space="preserve"> HYPERLINK "https://raw.githubusercontent.com/udayom/udayom.github.io/master/cert/iso31k.png" </w:instrText>
                            </w:r>
                            <w:r w:rsidR="00D855C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separate"/>
                            </w:r>
                            <w:r w:rsidRPr="007E3A15">
                              <w:rPr>
                                <w:rStyle w:val="Hyperlink"/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>ISO 31K</w:t>
                            </w:r>
                            <w:r w:rsidR="00D855C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end"/>
                            </w:r>
                            <w:r w:rsidRPr="007E3A15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 xml:space="preserve">, </w:t>
                            </w:r>
                            <w:r w:rsidR="00D7475E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begin"/>
                            </w:r>
                            <w:r w:rsidR="00D7475E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instrText xml:space="preserve"> HYPERLINK "https://aspen.eccouncil.org/VerifyBadge?type=certification&amp;a=z9HKV3jBjCb0hl0gco/MszNSWxJmNxshyeI2sw5kWtU=" </w:instrText>
                            </w:r>
                            <w:r w:rsidR="00D7475E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separate"/>
                            </w:r>
                            <w:r w:rsidRPr="007E3A15">
                              <w:rPr>
                                <w:rStyle w:val="Hyperlink"/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>CHFI</w:t>
                            </w:r>
                            <w:r w:rsidR="00D7475E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end"/>
                            </w:r>
                            <w:r w:rsidRPr="007E3A15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 xml:space="preserve">, </w:t>
                            </w:r>
                            <w:r w:rsidR="00D7475E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begin"/>
                            </w:r>
                            <w:r w:rsidR="00D7475E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instrText xml:space="preserve"> HYPERLINK "https://raw.githubusercontent.com/udayom/udayom.github.io/master/cert/gdpr-practitioner.png" </w:instrText>
                            </w:r>
                            <w:r w:rsidR="00D7475E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separate"/>
                            </w:r>
                            <w:r w:rsidRPr="007E3A15">
                              <w:rPr>
                                <w:rStyle w:val="Hyperlink"/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t>GDPR-P</w:t>
                            </w:r>
                            <w:r w:rsidR="00D7475E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fldChar w:fldCharType="end"/>
                            </w:r>
                            <w:r w:rsidR="0087341C" w:rsidRPr="0022048A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n-AE"/>
                              </w:rPr>
                              <w:br/>
                            </w:r>
                            <w:r w:rsidR="003641AA" w:rsidRPr="0022048A">
                              <w:br/>
                            </w:r>
                            <w:sdt>
                              <w:sdtPr>
                                <w:id w:val="1993831541"/>
                                <w:placeholder>
                                  <w:docPart w:val="E6FFFD289D2945548FC40BDAE05DD5BF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22048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4A04" w:themeColor="accent1" w:themeShade="80"/>
                                    <w:lang w:eastAsia="ja-JP"/>
                                  </w:rPr>
                                  <w:t>Skills &amp; Abilities</w:t>
                                </w:r>
                              </w:sdtContent>
                            </w:sdt>
                          </w:p>
                          <w:p w14:paraId="39E68EB9" w14:textId="40C99CE2" w:rsidR="005F50A2" w:rsidRPr="005F50A2" w:rsidRDefault="005F50A2" w:rsidP="005F50A2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AE"/>
                              </w:rPr>
                            </w:pPr>
                            <w:r w:rsidRPr="005F50A2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AE"/>
                              </w:rPr>
                              <w:t>Compliance Policy Implementation &amp;</w:t>
                            </w:r>
                            <w:r w:rsidRPr="005F50A2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AE"/>
                              </w:rPr>
                              <w:br/>
                              <w:t>Documentation,</w:t>
                            </w:r>
                            <w:r w:rsidR="009400E2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</w:rPr>
                              <w:t xml:space="preserve"> GRC,</w:t>
                            </w:r>
                            <w:r w:rsidRPr="005F50A2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AE"/>
                              </w:rPr>
                              <w:t xml:space="preserve"> Auditing,</w:t>
                            </w:r>
                            <w:r w:rsidR="009400E2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400E2" w:rsidRPr="005F50A2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AE"/>
                              </w:rPr>
                              <w:t>DevOps,</w:t>
                            </w:r>
                            <w:r w:rsidR="009400E2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F50A2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AE"/>
                              </w:rPr>
                              <w:t xml:space="preserve">Process </w:t>
                            </w:r>
                            <w:r w:rsidR="009400E2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</w:rPr>
                              <w:t xml:space="preserve">Demos, Process </w:t>
                            </w:r>
                            <w:r w:rsidRPr="005F50A2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AE"/>
                              </w:rPr>
                              <w:t>Automation</w:t>
                            </w:r>
                            <w:r w:rsidR="001134E3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</w:rPr>
                              <w:t xml:space="preserve"> (Linux)</w:t>
                            </w:r>
                            <w:r w:rsidRPr="005F50A2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AE"/>
                              </w:rPr>
                              <w:t xml:space="preserve">, Operations, Presentation, Pre-Sales, </w:t>
                            </w:r>
                            <w:r w:rsidRPr="005F50A2">
                              <w:rPr>
                                <w:rFonts w:asciiTheme="majorHAnsi" w:eastAsia="Times New Roman" w:hAnsiTheme="majorHAnsi" w:cstheme="majorHAnsi"/>
                                <w:i/>
                                <w:iCs/>
                                <w:sz w:val="21"/>
                                <w:szCs w:val="21"/>
                                <w:lang w:val="en-AE"/>
                              </w:rPr>
                              <w:t>All Rounder</w:t>
                            </w:r>
                            <w:r w:rsidRPr="005F50A2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AE"/>
                              </w:rPr>
                              <w:t>!</w:t>
                            </w:r>
                          </w:p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id w:val="-26178941"/>
                              <w:placeholder>
                                <w:docPart w:val="0BC5DDFD03014985A3B444636F70C30E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5A9DC2D4" w14:textId="77777777" w:rsidR="00D70063" w:rsidRPr="00FA7E3D" w:rsidRDefault="00D70063" w:rsidP="0022048A">
                                <w:pPr>
                                  <w:pStyle w:val="Heading2"/>
                                  <w:spacing w:before="100" w:beforeAutospacing="1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2048A">
                                  <w:rPr>
                                    <w:sz w:val="24"/>
                                    <w:szCs w:val="24"/>
                                  </w:rPr>
                                  <w:t>Vitals</w:t>
                                </w:r>
                              </w:p>
                            </w:sdtContent>
                          </w:sdt>
                          <w:p w14:paraId="10D7162C" w14:textId="2C104108" w:rsidR="00637B23" w:rsidRDefault="00450E86" w:rsidP="0049333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</w:rPr>
                              <w:t xml:space="preserve">Located </w:t>
                            </w:r>
                            <w:r w:rsidR="009E1E2B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637B23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</w:rPr>
                              <w:t>Deira, Dubai</w:t>
                            </w:r>
                          </w:p>
                          <w:p w14:paraId="15A12B3F" w14:textId="0F244F94" w:rsidR="0049333E" w:rsidRPr="003A3701" w:rsidRDefault="00637B23" w:rsidP="003A3701">
                            <w:pPr>
                              <w:pStyle w:val="Heading4"/>
                            </w:pPr>
                            <w:r w:rsidRPr="00415E94">
                              <w:rPr>
                                <w:b w:val="0"/>
                                <w:iCs w:val="0"/>
                                <w:color w:val="864A04" w:themeColor="accent1" w:themeShade="80"/>
                                <w:sz w:val="24"/>
                              </w:rPr>
                              <w:t>EDUCATION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hyperlink r:id="rId12" w:history="1">
                              <w:r w:rsidRPr="009E1E2B">
                                <w:rPr>
                                  <w:rFonts w:ascii="Arial" w:eastAsia="Times New Roman" w:hAnsi="Arial" w:cs="Arial"/>
                                  <w:b w:val="0"/>
                                  <w:iCs w:val="0"/>
                                  <w:caps w:val="0"/>
                                  <w:color w:val="0070C0"/>
                                  <w:sz w:val="18"/>
                                  <w:szCs w:val="18"/>
                                  <w:lang w:eastAsia="en-US"/>
                                </w:rPr>
                                <w:t>M.</w:t>
                              </w:r>
                              <w:r w:rsidR="00415E94" w:rsidRPr="009E1E2B">
                                <w:rPr>
                                  <w:rFonts w:ascii="Arial" w:eastAsia="Times New Roman" w:hAnsi="Arial" w:cs="Arial"/>
                                  <w:b w:val="0"/>
                                  <w:iCs w:val="0"/>
                                  <w:caps w:val="0"/>
                                  <w:color w:val="0070C0"/>
                                  <w:sz w:val="18"/>
                                  <w:szCs w:val="18"/>
                                  <w:lang w:eastAsia="en-US"/>
                                </w:rPr>
                                <w:t>T</w:t>
                              </w:r>
                              <w:r w:rsidRPr="009E1E2B">
                                <w:rPr>
                                  <w:rFonts w:ascii="Arial" w:eastAsia="Times New Roman" w:hAnsi="Arial" w:cs="Arial"/>
                                  <w:b w:val="0"/>
                                  <w:iCs w:val="0"/>
                                  <w:caps w:val="0"/>
                                  <w:color w:val="0070C0"/>
                                  <w:sz w:val="18"/>
                                  <w:szCs w:val="18"/>
                                  <w:lang w:eastAsia="en-US"/>
                                </w:rPr>
                                <w:t>ECH – IT, Mumbai University</w:t>
                              </w:r>
                            </w:hyperlink>
                            <w:r w:rsidRPr="00415E94">
                              <w:rPr>
                                <w:rFonts w:ascii="Arial" w:eastAsia="Times New Roman" w:hAnsi="Arial" w:cs="Arial"/>
                                <w:b w:val="0"/>
                                <w:iCs w:val="0"/>
                                <w:caps w:val="0"/>
                                <w:sz w:val="18"/>
                                <w:szCs w:val="18"/>
                                <w:lang w:eastAsia="en-US"/>
                              </w:rPr>
                              <w:t>, Mumbai</w:t>
                            </w:r>
                            <w:r w:rsidR="0049333E" w:rsidRPr="0049333E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AE"/>
                              </w:rPr>
                              <w:br/>
                            </w:r>
                          </w:p>
                          <w:p w14:paraId="476AD379" w14:textId="02C4A4D2" w:rsidR="0049333E" w:rsidRPr="00F3080F" w:rsidRDefault="0049333E" w:rsidP="0049333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49333E">
                              <w:rPr>
                                <w:rFonts w:ascii="Arial" w:eastAsia="Times New Roman" w:hAnsi="Arial" w:cs="Arial"/>
                                <w:b/>
                                <w:sz w:val="23"/>
                                <w:szCs w:val="23"/>
                                <w:lang w:val="en-AE"/>
                              </w:rPr>
                              <w:t>M</w:t>
                            </w:r>
                            <w:r w:rsidRPr="0049333E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  <w:lang w:val="en-AE"/>
                              </w:rPr>
                              <w:t xml:space="preserve"> +</w:t>
                            </w:r>
                            <w:r w:rsidR="00F3080F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971 588 600 185</w:t>
                            </w:r>
                          </w:p>
                          <w:p w14:paraId="135A6AFA" w14:textId="77777777" w:rsidR="00D70063" w:rsidRPr="00FA7E3D" w:rsidRDefault="00D70063" w:rsidP="007D044D">
                            <w:pPr>
                              <w:pStyle w:val="ContactInfo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 w:rsidRPr="00FA7E3D">
                              <w:rPr>
                                <w:rStyle w:val="Strong"/>
                                <w:szCs w:val="22"/>
                              </w:rPr>
                              <w:t>E</w:t>
                            </w:r>
                            <w:r w:rsidRPr="00FA7E3D">
                              <w:rPr>
                                <w:sz w:val="21"/>
                                <w:szCs w:val="22"/>
                              </w:rPr>
                              <w:t xml:space="preserve"> </w:t>
                            </w:r>
                            <w:hyperlink r:id="rId13" w:history="1">
                              <w:r w:rsidR="00952609" w:rsidRPr="00FA7E3D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udayom@gmail.com</w:t>
                              </w:r>
                            </w:hyperlink>
                            <w:r w:rsidR="00952609" w:rsidRPr="00FA7E3D"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C6AEFF" w14:textId="3C777147" w:rsidR="00DB4ED4" w:rsidRPr="00FA7E3D" w:rsidRDefault="00DB4ED4" w:rsidP="007D044D">
                            <w:pPr>
                              <w:pStyle w:val="ContactInf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22048A">
                              <w:rPr>
                                <w:bCs/>
                                <w:sz w:val="22"/>
                                <w:szCs w:val="22"/>
                              </w:rPr>
                              <w:t>VISA</w:t>
                            </w:r>
                            <w:r w:rsidRPr="00FA7E3D">
                              <w:rPr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22048A">
                              <w:rPr>
                                <w:sz w:val="22"/>
                                <w:szCs w:val="22"/>
                              </w:rPr>
                              <w:t>EU Resident</w:t>
                            </w:r>
                            <w:r w:rsidR="00612EEF" w:rsidRPr="00FA7E3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2048A">
                              <w:rPr>
                                <w:sz w:val="22"/>
                                <w:szCs w:val="22"/>
                              </w:rPr>
                              <w:t>Europe</w:t>
                            </w:r>
                            <w:r w:rsidR="00F3080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342C9F" w14:textId="77777777" w:rsidR="006035CA" w:rsidRPr="00FA7E3D" w:rsidRDefault="006035CA" w:rsidP="007D044D">
                            <w:pPr>
                              <w:pStyle w:val="ContactInf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22048A">
                              <w:rPr>
                                <w:bCs/>
                                <w:sz w:val="22"/>
                                <w:szCs w:val="22"/>
                              </w:rPr>
                              <w:t>Passport</w:t>
                            </w:r>
                            <w:r w:rsidRPr="00FA7E3D">
                              <w:rPr>
                                <w:sz w:val="22"/>
                                <w:szCs w:val="22"/>
                              </w:rPr>
                              <w:t xml:space="preserve"> - M5233400 </w:t>
                            </w:r>
                          </w:p>
                          <w:p w14:paraId="5DFAB5E6" w14:textId="1770E042" w:rsidR="007D4939" w:rsidRPr="002F465C" w:rsidRDefault="00F43594" w:rsidP="007D044D">
                            <w:pPr>
                              <w:pStyle w:val="ContactInf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FF6C16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="00287B69" w:rsidRPr="002F465C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FF6C16"/>
                                  <w:sz w:val="32"/>
                                  <w:szCs w:val="32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linkedin.com/in/</w:t>
                              </w:r>
                              <w:proofErr w:type="spellStart"/>
                              <w:r w:rsidR="00287B69" w:rsidRPr="002F465C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FF6C16"/>
                                  <w:sz w:val="32"/>
                                  <w:szCs w:val="32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udayom</w:t>
                              </w:r>
                              <w:proofErr w:type="spellEnd"/>
                            </w:hyperlink>
                            <w:r w:rsidR="007D4939" w:rsidRPr="002F465C">
                              <w:rPr>
                                <w:rFonts w:ascii="Times New Roman" w:eastAsia="Times New Roman" w:hAnsi="Times New Roman" w:cs="Times New Roman"/>
                                <w:color w:val="FF6C16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62119E2" w14:textId="77777777" w:rsidR="00287B69" w:rsidRPr="00FA7E3D" w:rsidRDefault="00742845" w:rsidP="007D044D">
                            <w:pPr>
                              <w:pStyle w:val="ContactInf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22048A">
                              <w:rPr>
                                <w:bCs/>
                                <w:sz w:val="22"/>
                                <w:szCs w:val="22"/>
                              </w:rPr>
                              <w:t>Publication</w:t>
                            </w:r>
                            <w:r w:rsidR="000E4570" w:rsidRPr="0022048A">
                              <w:rPr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  <w:r w:rsidRPr="00FA7E3D">
                              <w:rPr>
                                <w:sz w:val="22"/>
                                <w:szCs w:val="22"/>
                              </w:rPr>
                              <w:t xml:space="preserve"> – </w:t>
                            </w:r>
                            <w:hyperlink r:id="rId15" w:history="1">
                              <w:r w:rsidRPr="00FA7E3D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IEEE</w:t>
                              </w:r>
                            </w:hyperlink>
                            <w:r w:rsidRPr="00FA7E3D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hyperlink r:id="rId16" w:history="1">
                              <w:r w:rsidRPr="00FA7E3D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IJAIR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E63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3pt;margin-top:1pt;width:175pt;height:66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" filled="f" stroked="f">
                <v:textbox inset="0,0,0,0">
                  <w:txbxContent>
                    <w:p w14:paraId="1E11F88D" w14:textId="77777777" w:rsidR="00D70063" w:rsidRPr="00FA7E3D" w:rsidRDefault="00490E67" w:rsidP="00D70063">
                      <w:pPr>
                        <w:pStyle w:val="Photo"/>
                        <w:rPr>
                          <w:sz w:val="22"/>
                          <w:szCs w:val="22"/>
                        </w:rPr>
                      </w:pPr>
                      <w:r w:rsidRPr="00FA7E3D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A4593AB" wp14:editId="4877C0A7">
                            <wp:extent cx="2097809" cy="2161309"/>
                            <wp:effectExtent l="0" t="0" r="0" b="0"/>
                            <wp:docPr id="66" name="image26.png" descr="D:\Users\ulokhand\Pictures\ulokhand-edit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6.png" descr="D:\Users\ulokhand\Pictures\ulokhand-edit.jp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7758" cy="2264284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sz w:val="28"/>
                          <w:szCs w:val="52"/>
                        </w:rPr>
                        <w:alias w:val="Your Name"/>
                        <w:tag w:val="Your Name"/>
                        <w:id w:val="-1489158292"/>
                        <w:placeholder>
                          <w:docPart w:val="E1B6562521FE4AEF86A9FA0A42A4057B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32790294" w14:textId="24196092" w:rsidR="00187B92" w:rsidRPr="00DF6FAE" w:rsidRDefault="00AF3AE9" w:rsidP="00DF6FAE">
                          <w:pPr>
                            <w:pStyle w:val="Title"/>
                            <w:jc w:val="center"/>
                            <w:rPr>
                              <w:sz w:val="28"/>
                              <w:szCs w:val="52"/>
                            </w:rPr>
                          </w:pPr>
                          <w:r w:rsidRPr="00DF6FAE">
                            <w:rPr>
                              <w:sz w:val="28"/>
                              <w:szCs w:val="52"/>
                            </w:rPr>
                            <w:t>UdayKumar LOKHANDE</w:t>
                          </w:r>
                        </w:p>
                      </w:sdtContent>
                    </w:sdt>
                    <w:p w14:paraId="4F96FB2D" w14:textId="200A85AF" w:rsidR="008123FE" w:rsidRDefault="00F43594" w:rsidP="00E03F2F">
                      <w:pPr>
                        <w:pStyle w:val="Subtitle"/>
                        <w:spacing w:before="120" w:after="480"/>
                        <w:jc w:val="center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alias w:val="Position Title"/>
                          <w:tag w:val=""/>
                          <w:id w:val="-214128171"/>
                          <w:placeholder>
                            <w:docPart w:val="D7BFF3C7868F4F3989B950AC27355C81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22048A" w:rsidRPr="00FA7E3D">
                            <w:rPr>
                              <w:sz w:val="22"/>
                              <w:szCs w:val="22"/>
                            </w:rPr>
                            <w:t>Cyber Security Specialist</w:t>
                          </w:r>
                        </w:sdtContent>
                      </w:sdt>
                    </w:p>
                    <w:p w14:paraId="46E65770" w14:textId="075C1EDF" w:rsidR="00F84BC2" w:rsidRPr="00F84BC2" w:rsidRDefault="00F43594" w:rsidP="00A05663">
                      <w:pPr>
                        <w:pStyle w:val="Subtitle"/>
                        <w:spacing w:after="100" w:afterAutospacing="1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17" w:history="1">
                        <w:r w:rsidR="00A05663" w:rsidRPr="00A05663">
                          <w:rPr>
                            <w:rStyle w:val="Hyperlink"/>
                            <w:rFonts w:asciiTheme="minorHAnsi" w:hAnsiTheme="minorHAnsi" w:cstheme="minorHAnsi"/>
                            <w:caps w:val="0"/>
                            <w:sz w:val="22"/>
                            <w:szCs w:val="22"/>
                          </w:rPr>
                          <w:t>udayom.github.io</w:t>
                        </w:r>
                      </w:hyperlink>
                    </w:p>
                    <w:p w14:paraId="1E64547E" w14:textId="77777777" w:rsidR="00D70063" w:rsidRPr="00FA7E3D" w:rsidRDefault="00F43594" w:rsidP="0022048A">
                      <w:pPr>
                        <w:pStyle w:val="Heading1"/>
                        <w:pBdr>
                          <w:top w:val="single" w:sz="4" w:space="11" w:color="864A04" w:themeColor="accent1" w:themeShade="80"/>
                        </w:pBdr>
                        <w:rPr>
                          <w:sz w:val="24"/>
                          <w:szCs w:val="28"/>
                        </w:rPr>
                      </w:pPr>
                      <w:sdt>
                        <w:sdtPr>
                          <w:rPr>
                            <w:sz w:val="24"/>
                            <w:szCs w:val="28"/>
                          </w:rPr>
                          <w:id w:val="-1270160369"/>
                          <w:placeholder>
                            <w:docPart w:val="88D1FB243500454D88271EC5D5BA3B88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22048A">
                            <w:rPr>
                              <w:sz w:val="24"/>
                              <w:szCs w:val="28"/>
                            </w:rPr>
                            <w:t>Objective</w:t>
                          </w:r>
                        </w:sdtContent>
                      </w:sdt>
                    </w:p>
                    <w:p w14:paraId="0A0A2E4F" w14:textId="3FC7F253" w:rsidR="00D70063" w:rsidRPr="00D26548" w:rsidRDefault="00AF3AE9" w:rsidP="007D044D">
                      <w:pPr>
                        <w:jc w:val="both"/>
                        <w:rPr>
                          <w:bCs/>
                          <w:i/>
                          <w:sz w:val="22"/>
                          <w:szCs w:val="22"/>
                        </w:rPr>
                      </w:pPr>
                      <w:r w:rsidRPr="00D26548">
                        <w:rPr>
                          <w:bCs/>
                          <w:i/>
                          <w:sz w:val="22"/>
                          <w:szCs w:val="22"/>
                        </w:rPr>
                        <w:t>Automate, Secure, Audit the Organization</w:t>
                      </w:r>
                      <w:r w:rsidR="003C5CFA" w:rsidRPr="00D26548">
                        <w:rPr>
                          <w:bCs/>
                          <w:i/>
                          <w:sz w:val="22"/>
                          <w:szCs w:val="22"/>
                        </w:rPr>
                        <w:t xml:space="preserve">! </w:t>
                      </w:r>
                      <w:r w:rsidRPr="00D26548">
                        <w:rPr>
                          <w:bCs/>
                          <w:i/>
                          <w:sz w:val="22"/>
                          <w:szCs w:val="22"/>
                        </w:rPr>
                        <w:t>Keep it Complied</w:t>
                      </w:r>
                      <w:r w:rsidR="00C8423D" w:rsidRPr="00D26548">
                        <w:rPr>
                          <w:bCs/>
                          <w:i/>
                          <w:sz w:val="22"/>
                          <w:szCs w:val="22"/>
                        </w:rPr>
                        <w:t xml:space="preserve"> &amp;</w:t>
                      </w:r>
                      <w:r w:rsidR="00732022" w:rsidRPr="00D26548">
                        <w:rPr>
                          <w:bCs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D26548">
                        <w:rPr>
                          <w:bCs/>
                          <w:i/>
                          <w:sz w:val="22"/>
                          <w:szCs w:val="22"/>
                        </w:rPr>
                        <w:t>Ahead in</w:t>
                      </w:r>
                      <w:r w:rsidR="0010488C" w:rsidRPr="00D26548">
                        <w:rPr>
                          <w:bCs/>
                          <w:i/>
                          <w:sz w:val="22"/>
                          <w:szCs w:val="22"/>
                        </w:rPr>
                        <w:t xml:space="preserve"> IT Business</w:t>
                      </w:r>
                      <w:r w:rsidRPr="00D26548">
                        <w:rPr>
                          <w:bCs/>
                          <w:i/>
                          <w:sz w:val="22"/>
                          <w:szCs w:val="22"/>
                        </w:rPr>
                        <w:t xml:space="preserve"> Race!</w:t>
                      </w:r>
                    </w:p>
                    <w:p w14:paraId="439F3995" w14:textId="4B10C75A" w:rsidR="00D70063" w:rsidRPr="0022048A" w:rsidRDefault="007E3A15" w:rsidP="0087341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val="en-AE"/>
                        </w:rPr>
                      </w:pPr>
                      <w:r w:rsidRPr="007E3A15">
                        <w:rPr>
                          <w:rFonts w:asciiTheme="majorHAnsi" w:eastAsiaTheme="majorEastAsia" w:hAnsiTheme="majorHAnsi" w:cstheme="majorBidi"/>
                          <w:caps/>
                          <w:color w:val="864A04" w:themeColor="accent1" w:themeShade="80"/>
                          <w:lang w:eastAsia="ja-JP"/>
                        </w:rPr>
                        <w:t>CERTIFICATIONS</w:t>
                      </w:r>
                      <w:r w:rsidRPr="007E3A15">
                        <w:rPr>
                          <w:rFonts w:ascii="Times New Roman" w:eastAsia="Times New Roman" w:hAnsi="Times New Roman" w:cs="Times New Roman"/>
                          <w:lang w:val="en-AE"/>
                        </w:rPr>
                        <w:br/>
                      </w:r>
                      <w:hyperlink r:id="rId18" w:history="1">
                        <w:r w:rsidRPr="007E3A15">
                          <w:rPr>
                            <w:rStyle w:val="Hyperlink"/>
                            <w:rFonts w:ascii="Arial" w:eastAsia="Times New Roman" w:hAnsi="Arial" w:cs="Arial"/>
                            <w:sz w:val="18"/>
                            <w:szCs w:val="18"/>
                            <w:lang w:val="en-AE"/>
                          </w:rPr>
                          <w:t>CISSP</w:t>
                        </w:r>
                      </w:hyperlink>
                      <w:r w:rsidRPr="007E3A15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 xml:space="preserve">, </w:t>
                      </w:r>
                      <w:r w:rsidR="00DD6F8D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begin"/>
                      </w:r>
                      <w:r w:rsidR="00DD6F8D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instrText xml:space="preserve"> HYPERLINK "https://www.credly.com/badges/cf1fabb5-c4d5-4291-bc23-59efda4877fe" </w:instrText>
                      </w:r>
                      <w:r w:rsidR="00DD6F8D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separate"/>
                      </w:r>
                      <w:r w:rsidRPr="007E3A15">
                        <w:rPr>
                          <w:rStyle w:val="Hyperlink"/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>CRISC</w:t>
                      </w:r>
                      <w:r w:rsidR="00DD6F8D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end"/>
                      </w:r>
                      <w:r w:rsidRPr="007E3A15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 xml:space="preserve">, </w:t>
                      </w:r>
                      <w:r w:rsidR="00DD6F8D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begin"/>
                      </w:r>
                      <w:r w:rsidR="00DD6F8D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instrText xml:space="preserve"> HYPERLINK "https://www.credly.com/badges/236f2920-e022-4ecd-acd6-02d884a5961e" </w:instrText>
                      </w:r>
                      <w:r w:rsidR="00DD6F8D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separate"/>
                      </w:r>
                      <w:r w:rsidRPr="007E3A15">
                        <w:rPr>
                          <w:rStyle w:val="Hyperlink"/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>AWS-SA</w:t>
                      </w:r>
                      <w:r w:rsidR="00DD6F8D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end"/>
                      </w:r>
                      <w:r w:rsidRPr="007E3A15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 xml:space="preserve">, </w:t>
                      </w:r>
                      <w:r w:rsidR="00DD6F8D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begin"/>
                      </w:r>
                      <w:r w:rsidR="00DD6F8D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instrText xml:space="preserve"> HYPERLINK "https://aspen.eccouncil.org/VerifyBadge?type=certification&amp;a=IpQpK9fbi3TDnn80XmMdm8iIpCG22cXKW2lOSxc8DXc=" </w:instrText>
                      </w:r>
                      <w:r w:rsidR="00DD6F8D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separate"/>
                      </w:r>
                      <w:r w:rsidRPr="007E3A15">
                        <w:rPr>
                          <w:rStyle w:val="Hyperlink"/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>C|CISO</w:t>
                      </w:r>
                      <w:r w:rsidR="00DD6F8D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end"/>
                      </w:r>
                      <w:r w:rsidRPr="007E3A15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 xml:space="preserve">, </w:t>
                      </w:r>
                      <w:r w:rsidR="00D855C0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begin"/>
                      </w:r>
                      <w:r w:rsidR="00D855C0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instrText xml:space="preserve"> HYPERLINK "https://aspen.eccouncil.org/VerifyBadge?type=certification&amp;a=nYMsFOnMM38LHrQrms6ZXOcuVd4L8B1hgmf9vkA9vcg=" </w:instrText>
                      </w:r>
                      <w:r w:rsidR="00D855C0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separate"/>
                      </w:r>
                      <w:r w:rsidRPr="007E3A15">
                        <w:rPr>
                          <w:rStyle w:val="Hyperlink"/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>CEH</w:t>
                      </w:r>
                      <w:r w:rsidR="00D855C0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end"/>
                      </w:r>
                      <w:r w:rsidRPr="007E3A15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>,</w:t>
                      </w:r>
                      <w:r w:rsidR="007A54C9" w:rsidRPr="004C3BD3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hyperlink r:id="rId19" w:history="1">
                        <w:r w:rsidRPr="007E3A15">
                          <w:rPr>
                            <w:rStyle w:val="Hyperlink"/>
                            <w:rFonts w:ascii="Arial" w:eastAsia="Times New Roman" w:hAnsi="Arial" w:cs="Arial"/>
                            <w:sz w:val="18"/>
                            <w:szCs w:val="18"/>
                            <w:lang w:val="en-AE"/>
                          </w:rPr>
                          <w:t>ISO 27K1</w:t>
                        </w:r>
                      </w:hyperlink>
                      <w:r w:rsidRPr="007E3A15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 xml:space="preserve">, </w:t>
                      </w:r>
                      <w:r w:rsidR="00D855C0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begin"/>
                      </w:r>
                      <w:r w:rsidR="00D855C0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instrText xml:space="preserve"> HYPERLINK "https://raw.githubusercontent.com/udayom/udayom.github.io/master/cert/iso31k.png" </w:instrText>
                      </w:r>
                      <w:r w:rsidR="00D855C0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separate"/>
                      </w:r>
                      <w:r w:rsidRPr="007E3A15">
                        <w:rPr>
                          <w:rStyle w:val="Hyperlink"/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>ISO 31K</w:t>
                      </w:r>
                      <w:r w:rsidR="00D855C0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end"/>
                      </w:r>
                      <w:r w:rsidRPr="007E3A15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 xml:space="preserve">, </w:t>
                      </w:r>
                      <w:r w:rsidR="00D7475E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begin"/>
                      </w:r>
                      <w:r w:rsidR="00D7475E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instrText xml:space="preserve"> HYPERLINK "https://aspen.eccouncil.org/VerifyBadge?type=certification&amp;a=z9HKV3jBjCb0hl0gco/MszNSWxJmNxshyeI2sw5kWtU=" </w:instrText>
                      </w:r>
                      <w:r w:rsidR="00D7475E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separate"/>
                      </w:r>
                      <w:r w:rsidRPr="007E3A15">
                        <w:rPr>
                          <w:rStyle w:val="Hyperlink"/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>CHFI</w:t>
                      </w:r>
                      <w:r w:rsidR="00D7475E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end"/>
                      </w:r>
                      <w:r w:rsidRPr="007E3A15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 xml:space="preserve">, </w:t>
                      </w:r>
                      <w:r w:rsidR="00D7475E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begin"/>
                      </w:r>
                      <w:r w:rsidR="00D7475E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instrText xml:space="preserve"> HYPERLINK "https://raw.githubusercontent.com/udayom/udayom.github.io/master/cert/gdpr-practitioner.png" </w:instrText>
                      </w:r>
                      <w:r w:rsidR="00D7475E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separate"/>
                      </w:r>
                      <w:r w:rsidRPr="007E3A15">
                        <w:rPr>
                          <w:rStyle w:val="Hyperlink"/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t>GDPR-P</w:t>
                      </w:r>
                      <w:r w:rsidR="00D7475E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fldChar w:fldCharType="end"/>
                      </w:r>
                      <w:r w:rsidR="0087341C" w:rsidRPr="0022048A"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n-AE"/>
                        </w:rPr>
                        <w:br/>
                      </w:r>
                      <w:r w:rsidR="003641AA" w:rsidRPr="0022048A">
                        <w:br/>
                      </w:r>
                      <w:sdt>
                        <w:sdtPr>
                          <w:id w:val="1993831541"/>
                          <w:placeholder>
                            <w:docPart w:val="E6FFFD289D2945548FC40BDAE05DD5BF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22048A">
                            <w:rPr>
                              <w:rFonts w:asciiTheme="majorHAnsi" w:eastAsiaTheme="majorEastAsia" w:hAnsiTheme="majorHAnsi" w:cstheme="majorBidi"/>
                              <w:caps/>
                              <w:color w:val="864A04" w:themeColor="accent1" w:themeShade="80"/>
                              <w:lang w:eastAsia="ja-JP"/>
                            </w:rPr>
                            <w:t>Skills &amp; Abilities</w:t>
                          </w:r>
                        </w:sdtContent>
                      </w:sdt>
                    </w:p>
                    <w:p w14:paraId="39E68EB9" w14:textId="40C99CE2" w:rsidR="005F50A2" w:rsidRPr="005F50A2" w:rsidRDefault="005F50A2" w:rsidP="005F50A2">
                      <w:pPr>
                        <w:spacing w:after="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AE"/>
                        </w:rPr>
                      </w:pPr>
                      <w:r w:rsidRPr="005F50A2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AE"/>
                        </w:rPr>
                        <w:t>Compliance Policy Implementation &amp;</w:t>
                      </w:r>
                      <w:r w:rsidRPr="005F50A2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AE"/>
                        </w:rPr>
                        <w:br/>
                        <w:t>Documentation,</w:t>
                      </w:r>
                      <w:r w:rsidR="009400E2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</w:rPr>
                        <w:t xml:space="preserve"> GRC,</w:t>
                      </w:r>
                      <w:r w:rsidRPr="005F50A2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AE"/>
                        </w:rPr>
                        <w:t xml:space="preserve"> Auditing,</w:t>
                      </w:r>
                      <w:r w:rsidR="009400E2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</w:rPr>
                        <w:t xml:space="preserve"> </w:t>
                      </w:r>
                      <w:r w:rsidR="009400E2" w:rsidRPr="005F50A2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AE"/>
                        </w:rPr>
                        <w:t>DevOps,</w:t>
                      </w:r>
                      <w:r w:rsidR="009400E2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</w:rPr>
                        <w:t xml:space="preserve"> </w:t>
                      </w:r>
                      <w:r w:rsidRPr="005F50A2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AE"/>
                        </w:rPr>
                        <w:t xml:space="preserve">Process </w:t>
                      </w:r>
                      <w:r w:rsidR="009400E2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</w:rPr>
                        <w:t xml:space="preserve">Demos, Process </w:t>
                      </w:r>
                      <w:r w:rsidRPr="005F50A2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AE"/>
                        </w:rPr>
                        <w:t>Automation</w:t>
                      </w:r>
                      <w:r w:rsidR="001134E3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</w:rPr>
                        <w:t xml:space="preserve"> (Linux)</w:t>
                      </w:r>
                      <w:r w:rsidRPr="005F50A2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AE"/>
                        </w:rPr>
                        <w:t xml:space="preserve">, Operations, Presentation, Pre-Sales, </w:t>
                      </w:r>
                      <w:r w:rsidRPr="005F50A2">
                        <w:rPr>
                          <w:rFonts w:asciiTheme="majorHAnsi" w:eastAsia="Times New Roman" w:hAnsiTheme="majorHAnsi" w:cstheme="majorHAnsi"/>
                          <w:i/>
                          <w:iCs/>
                          <w:sz w:val="21"/>
                          <w:szCs w:val="21"/>
                          <w:lang w:val="en-AE"/>
                        </w:rPr>
                        <w:t>All Rounder</w:t>
                      </w:r>
                      <w:r w:rsidRPr="005F50A2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AE"/>
                        </w:rPr>
                        <w:t>!</w:t>
                      </w:r>
                    </w:p>
                    <w:sdt>
                      <w:sdtPr>
                        <w:rPr>
                          <w:sz w:val="24"/>
                          <w:szCs w:val="24"/>
                        </w:rPr>
                        <w:id w:val="-26178941"/>
                        <w:placeholder>
                          <w:docPart w:val="0BC5DDFD03014985A3B444636F70C30E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5A9DC2D4" w14:textId="77777777" w:rsidR="00D70063" w:rsidRPr="00FA7E3D" w:rsidRDefault="00D70063" w:rsidP="0022048A">
                          <w:pPr>
                            <w:pStyle w:val="Heading2"/>
                            <w:spacing w:before="100" w:beforeAutospacing="1"/>
                            <w:rPr>
                              <w:sz w:val="24"/>
                              <w:szCs w:val="24"/>
                            </w:rPr>
                          </w:pPr>
                          <w:r w:rsidRPr="0022048A">
                            <w:rPr>
                              <w:sz w:val="24"/>
                              <w:szCs w:val="24"/>
                            </w:rPr>
                            <w:t>Vitals</w:t>
                          </w:r>
                        </w:p>
                      </w:sdtContent>
                    </w:sdt>
                    <w:p w14:paraId="10D7162C" w14:textId="2C104108" w:rsidR="00637B23" w:rsidRDefault="00450E86" w:rsidP="0049333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8"/>
                          <w:szCs w:val="18"/>
                        </w:rPr>
                        <w:t xml:space="preserve">Located </w:t>
                      </w:r>
                      <w:r w:rsidR="009E1E2B">
                        <w:rPr>
                          <w:rFonts w:ascii="Arial" w:eastAsia="Times New Roman" w:hAnsi="Arial" w:cs="Arial"/>
                          <w:sz w:val="18"/>
                          <w:szCs w:val="18"/>
                        </w:rPr>
                        <w:t xml:space="preserve">in </w:t>
                      </w:r>
                      <w:r w:rsidR="00637B23">
                        <w:rPr>
                          <w:rFonts w:ascii="Arial" w:eastAsia="Times New Roman" w:hAnsi="Arial" w:cs="Arial"/>
                          <w:sz w:val="18"/>
                          <w:szCs w:val="18"/>
                        </w:rPr>
                        <w:t>Deira, Dubai</w:t>
                      </w:r>
                    </w:p>
                    <w:p w14:paraId="15A12B3F" w14:textId="0F244F94" w:rsidR="0049333E" w:rsidRPr="003A3701" w:rsidRDefault="00637B23" w:rsidP="003A3701">
                      <w:pPr>
                        <w:pStyle w:val="Heading4"/>
                      </w:pPr>
                      <w:r w:rsidRPr="00415E94">
                        <w:rPr>
                          <w:b w:val="0"/>
                          <w:iCs w:val="0"/>
                          <w:color w:val="864A04" w:themeColor="accent1" w:themeShade="80"/>
                          <w:sz w:val="24"/>
                        </w:rPr>
                        <w:t>EDUCATION</w:t>
                      </w:r>
                      <w:r>
                        <w:rPr>
                          <w:sz w:val="24"/>
                        </w:rPr>
                        <w:br/>
                      </w:r>
                      <w:hyperlink r:id="rId20" w:history="1">
                        <w:r w:rsidRPr="009E1E2B">
                          <w:rPr>
                            <w:rFonts w:ascii="Arial" w:eastAsia="Times New Roman" w:hAnsi="Arial" w:cs="Arial"/>
                            <w:b w:val="0"/>
                            <w:iCs w:val="0"/>
                            <w:caps w:val="0"/>
                            <w:color w:val="0070C0"/>
                            <w:sz w:val="18"/>
                            <w:szCs w:val="18"/>
                            <w:lang w:eastAsia="en-US"/>
                          </w:rPr>
                          <w:t>M.</w:t>
                        </w:r>
                        <w:r w:rsidR="00415E94" w:rsidRPr="009E1E2B">
                          <w:rPr>
                            <w:rFonts w:ascii="Arial" w:eastAsia="Times New Roman" w:hAnsi="Arial" w:cs="Arial"/>
                            <w:b w:val="0"/>
                            <w:iCs w:val="0"/>
                            <w:caps w:val="0"/>
                            <w:color w:val="0070C0"/>
                            <w:sz w:val="18"/>
                            <w:szCs w:val="18"/>
                            <w:lang w:eastAsia="en-US"/>
                          </w:rPr>
                          <w:t>T</w:t>
                        </w:r>
                        <w:r w:rsidRPr="009E1E2B">
                          <w:rPr>
                            <w:rFonts w:ascii="Arial" w:eastAsia="Times New Roman" w:hAnsi="Arial" w:cs="Arial"/>
                            <w:b w:val="0"/>
                            <w:iCs w:val="0"/>
                            <w:caps w:val="0"/>
                            <w:color w:val="0070C0"/>
                            <w:sz w:val="18"/>
                            <w:szCs w:val="18"/>
                            <w:lang w:eastAsia="en-US"/>
                          </w:rPr>
                          <w:t>ECH – IT, Mumbai University</w:t>
                        </w:r>
                      </w:hyperlink>
                      <w:r w:rsidRPr="00415E94">
                        <w:rPr>
                          <w:rFonts w:ascii="Arial" w:eastAsia="Times New Roman" w:hAnsi="Arial" w:cs="Arial"/>
                          <w:b w:val="0"/>
                          <w:iCs w:val="0"/>
                          <w:caps w:val="0"/>
                          <w:sz w:val="18"/>
                          <w:szCs w:val="18"/>
                          <w:lang w:eastAsia="en-US"/>
                        </w:rPr>
                        <w:t>, Mumbai</w:t>
                      </w:r>
                      <w:r w:rsidR="0049333E" w:rsidRPr="0049333E">
                        <w:rPr>
                          <w:rFonts w:ascii="Arial" w:eastAsia="Times New Roman" w:hAnsi="Arial" w:cs="Arial"/>
                          <w:sz w:val="18"/>
                          <w:szCs w:val="18"/>
                          <w:lang w:val="en-AE"/>
                        </w:rPr>
                        <w:br/>
                      </w:r>
                    </w:p>
                    <w:p w14:paraId="476AD379" w14:textId="02C4A4D2" w:rsidR="0049333E" w:rsidRPr="00F3080F" w:rsidRDefault="0049333E" w:rsidP="0049333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49333E">
                        <w:rPr>
                          <w:rFonts w:ascii="Arial" w:eastAsia="Times New Roman" w:hAnsi="Arial" w:cs="Arial"/>
                          <w:b/>
                          <w:sz w:val="23"/>
                          <w:szCs w:val="23"/>
                          <w:lang w:val="en-AE"/>
                        </w:rPr>
                        <w:t>M</w:t>
                      </w:r>
                      <w:r w:rsidRPr="0049333E">
                        <w:rPr>
                          <w:rFonts w:ascii="Arial" w:eastAsia="Times New Roman" w:hAnsi="Arial" w:cs="Arial"/>
                          <w:sz w:val="23"/>
                          <w:szCs w:val="23"/>
                          <w:lang w:val="en-AE"/>
                        </w:rPr>
                        <w:t xml:space="preserve"> +</w:t>
                      </w:r>
                      <w:r w:rsidR="00F3080F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971 588 600 185</w:t>
                      </w:r>
                    </w:p>
                    <w:p w14:paraId="135A6AFA" w14:textId="77777777" w:rsidR="00D70063" w:rsidRPr="00FA7E3D" w:rsidRDefault="00D70063" w:rsidP="007D044D">
                      <w:pPr>
                        <w:pStyle w:val="ContactInfo"/>
                        <w:jc w:val="both"/>
                        <w:rPr>
                          <w:sz w:val="21"/>
                          <w:szCs w:val="22"/>
                        </w:rPr>
                      </w:pPr>
                      <w:r w:rsidRPr="00FA7E3D">
                        <w:rPr>
                          <w:rStyle w:val="Strong"/>
                          <w:szCs w:val="22"/>
                        </w:rPr>
                        <w:t>E</w:t>
                      </w:r>
                      <w:r w:rsidRPr="00FA7E3D">
                        <w:rPr>
                          <w:sz w:val="21"/>
                          <w:szCs w:val="22"/>
                        </w:rPr>
                        <w:t xml:space="preserve"> </w:t>
                      </w:r>
                      <w:hyperlink r:id="rId21" w:history="1">
                        <w:r w:rsidR="00952609" w:rsidRPr="00FA7E3D">
                          <w:rPr>
                            <w:rStyle w:val="Hyperlink"/>
                            <w:sz w:val="32"/>
                            <w:szCs w:val="32"/>
                          </w:rPr>
                          <w:t>udayom@gmail.com</w:t>
                        </w:r>
                      </w:hyperlink>
                      <w:r w:rsidR="00952609" w:rsidRPr="00FA7E3D">
                        <w:rPr>
                          <w:szCs w:val="22"/>
                        </w:rPr>
                        <w:t xml:space="preserve"> </w:t>
                      </w:r>
                    </w:p>
                    <w:p w14:paraId="0EC6AEFF" w14:textId="3C777147" w:rsidR="00DB4ED4" w:rsidRPr="00FA7E3D" w:rsidRDefault="00DB4ED4" w:rsidP="007D044D">
                      <w:pPr>
                        <w:pStyle w:val="ContactInfo"/>
                        <w:jc w:val="both"/>
                        <w:rPr>
                          <w:sz w:val="22"/>
                          <w:szCs w:val="22"/>
                        </w:rPr>
                      </w:pPr>
                      <w:r w:rsidRPr="0022048A">
                        <w:rPr>
                          <w:bCs/>
                          <w:sz w:val="22"/>
                          <w:szCs w:val="22"/>
                        </w:rPr>
                        <w:t>VISA</w:t>
                      </w:r>
                      <w:r w:rsidRPr="00FA7E3D">
                        <w:rPr>
                          <w:sz w:val="22"/>
                          <w:szCs w:val="22"/>
                        </w:rPr>
                        <w:t xml:space="preserve"> – </w:t>
                      </w:r>
                      <w:r w:rsidR="0022048A">
                        <w:rPr>
                          <w:sz w:val="22"/>
                          <w:szCs w:val="22"/>
                        </w:rPr>
                        <w:t>EU Resident</w:t>
                      </w:r>
                      <w:r w:rsidR="00612EEF" w:rsidRPr="00FA7E3D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22048A">
                        <w:rPr>
                          <w:sz w:val="22"/>
                          <w:szCs w:val="22"/>
                        </w:rPr>
                        <w:t>Europe</w:t>
                      </w:r>
                      <w:r w:rsidR="00F3080F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342C9F" w14:textId="77777777" w:rsidR="006035CA" w:rsidRPr="00FA7E3D" w:rsidRDefault="006035CA" w:rsidP="007D044D">
                      <w:pPr>
                        <w:pStyle w:val="ContactInfo"/>
                        <w:jc w:val="both"/>
                        <w:rPr>
                          <w:sz w:val="22"/>
                          <w:szCs w:val="22"/>
                        </w:rPr>
                      </w:pPr>
                      <w:r w:rsidRPr="0022048A">
                        <w:rPr>
                          <w:bCs/>
                          <w:sz w:val="22"/>
                          <w:szCs w:val="22"/>
                        </w:rPr>
                        <w:t>Passport</w:t>
                      </w:r>
                      <w:r w:rsidRPr="00FA7E3D">
                        <w:rPr>
                          <w:sz w:val="22"/>
                          <w:szCs w:val="22"/>
                        </w:rPr>
                        <w:t xml:space="preserve"> - M5233400 </w:t>
                      </w:r>
                    </w:p>
                    <w:p w14:paraId="5DFAB5E6" w14:textId="1770E042" w:rsidR="007D4939" w:rsidRPr="002F465C" w:rsidRDefault="00F43594" w:rsidP="007D044D">
                      <w:pPr>
                        <w:pStyle w:val="ContactInfo"/>
                        <w:jc w:val="both"/>
                        <w:rPr>
                          <w:rFonts w:ascii="Times New Roman" w:eastAsia="Times New Roman" w:hAnsi="Times New Roman" w:cs="Times New Roman"/>
                          <w:color w:val="FF6C16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2" w:history="1">
                        <w:r w:rsidR="00287B69" w:rsidRPr="002F465C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FF6C16"/>
                            <w:sz w:val="32"/>
                            <w:szCs w:val="32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linkedin.com/in/</w:t>
                        </w:r>
                        <w:proofErr w:type="spellStart"/>
                        <w:r w:rsidR="00287B69" w:rsidRPr="002F465C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FF6C16"/>
                            <w:sz w:val="32"/>
                            <w:szCs w:val="32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udayom</w:t>
                        </w:r>
                        <w:proofErr w:type="spellEnd"/>
                      </w:hyperlink>
                      <w:r w:rsidR="007D4939" w:rsidRPr="002F465C">
                        <w:rPr>
                          <w:rFonts w:ascii="Times New Roman" w:eastAsia="Times New Roman" w:hAnsi="Times New Roman" w:cs="Times New Roman"/>
                          <w:color w:val="FF6C16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62119E2" w14:textId="77777777" w:rsidR="00287B69" w:rsidRPr="00FA7E3D" w:rsidRDefault="00742845" w:rsidP="007D044D">
                      <w:pPr>
                        <w:pStyle w:val="ContactInfo"/>
                        <w:jc w:val="both"/>
                        <w:rPr>
                          <w:sz w:val="22"/>
                          <w:szCs w:val="22"/>
                        </w:rPr>
                      </w:pPr>
                      <w:r w:rsidRPr="0022048A">
                        <w:rPr>
                          <w:bCs/>
                          <w:sz w:val="22"/>
                          <w:szCs w:val="22"/>
                        </w:rPr>
                        <w:t>Publication</w:t>
                      </w:r>
                      <w:r w:rsidR="000E4570" w:rsidRPr="0022048A">
                        <w:rPr>
                          <w:bCs/>
                          <w:sz w:val="22"/>
                          <w:szCs w:val="22"/>
                        </w:rPr>
                        <w:t>s</w:t>
                      </w:r>
                      <w:r w:rsidRPr="00FA7E3D">
                        <w:rPr>
                          <w:sz w:val="22"/>
                          <w:szCs w:val="22"/>
                        </w:rPr>
                        <w:t xml:space="preserve"> – </w:t>
                      </w:r>
                      <w:hyperlink r:id="rId23" w:history="1">
                        <w:r w:rsidRPr="00FA7E3D">
                          <w:rPr>
                            <w:rStyle w:val="Hyperlink"/>
                            <w:sz w:val="22"/>
                            <w:szCs w:val="22"/>
                          </w:rPr>
                          <w:t>IEEE</w:t>
                        </w:r>
                      </w:hyperlink>
                      <w:r w:rsidRPr="00FA7E3D">
                        <w:rPr>
                          <w:sz w:val="22"/>
                          <w:szCs w:val="22"/>
                        </w:rPr>
                        <w:t xml:space="preserve">, </w:t>
                      </w:r>
                      <w:hyperlink r:id="rId24" w:history="1">
                        <w:r w:rsidRPr="00FA7E3D">
                          <w:rPr>
                            <w:rStyle w:val="Hyperlink"/>
                            <w:sz w:val="22"/>
                            <w:szCs w:val="22"/>
                          </w:rPr>
                          <w:t>IJAIR</w:t>
                        </w:r>
                      </w:hyperlink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F926111A5DE94C709EF66C9FE9B0378C"/>
          </w:placeholder>
          <w:temporary/>
          <w:showingPlcHdr/>
          <w15:appearance w15:val="hidden"/>
        </w:sdtPr>
        <w:sdtEndPr/>
        <w:sdtContent>
          <w:r w:rsidRPr="008F2C55">
            <w:t>Experience</w:t>
          </w:r>
        </w:sdtContent>
      </w:sdt>
    </w:p>
    <w:p w14:paraId="14B9B233" w14:textId="7C4DDE7A" w:rsidR="00626C67" w:rsidRDefault="00626C67" w:rsidP="00626C67">
      <w:pPr>
        <w:pStyle w:val="Heading4"/>
      </w:pPr>
      <w:r>
        <w:t>Emirates Flight catering</w:t>
      </w:r>
      <w:r>
        <w:t>, CyberSec</w:t>
      </w:r>
      <w:r>
        <w:t xml:space="preserve"> Mg</w:t>
      </w:r>
      <w:r w:rsidR="006F3AB6">
        <w:t>r, Dubai</w:t>
      </w:r>
      <w:r>
        <w:t xml:space="preserve"> </w:t>
      </w:r>
    </w:p>
    <w:p w14:paraId="32F6047A" w14:textId="1B422F6A" w:rsidR="00626C67" w:rsidRDefault="006F3AB6" w:rsidP="00626C67">
      <w:pPr>
        <w:pStyle w:val="Heading5"/>
      </w:pPr>
      <w:r>
        <w:t>June</w:t>
      </w:r>
      <w:r w:rsidR="00626C67">
        <w:t xml:space="preserve"> 202</w:t>
      </w:r>
      <w:r>
        <w:t>2</w:t>
      </w:r>
      <w:r w:rsidR="00626C67">
        <w:t xml:space="preserve"> – </w:t>
      </w:r>
      <w:r>
        <w:t>TILL DATE</w:t>
      </w:r>
    </w:p>
    <w:p w14:paraId="537042A6" w14:textId="4404813B" w:rsidR="00626C67" w:rsidRPr="00626C67" w:rsidRDefault="00371CAF" w:rsidP="00626C67">
      <w:pPr>
        <w:pStyle w:val="Heading4"/>
        <w:snapToGrid w:val="0"/>
        <w:spacing w:after="240"/>
        <w:contextualSpacing w:val="0"/>
        <w:rPr>
          <w:b w:val="0"/>
        </w:rPr>
      </w:pPr>
      <w:r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Handle Third Parties</w:t>
      </w:r>
      <w:r w:rsidR="001E2963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 (including the Agreement process), Verify VAPT reports </w:t>
      </w:r>
      <w:r w:rsidR="00147847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and assessment. Conduct</w:t>
      </w:r>
      <w:r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 </w:t>
      </w:r>
      <w:r w:rsidR="00147847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o</w:t>
      </w:r>
      <w:r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perational </w:t>
      </w:r>
      <w:r w:rsidR="004854DD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and </w:t>
      </w:r>
      <w:r w:rsidR="00147847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g</w:t>
      </w:r>
      <w:r w:rsidR="004854DD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overnance </w:t>
      </w:r>
      <w:r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activities under</w:t>
      </w:r>
      <w:r w:rsidR="00AA6460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 the </w:t>
      </w:r>
      <w:r w:rsidR="00147847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c</w:t>
      </w:r>
      <w:r w:rsidR="004854DD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ybersecurity </w:t>
      </w:r>
      <w:r w:rsidR="00626C67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for the</w:t>
      </w:r>
      <w:r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 organization. </w:t>
      </w:r>
      <w:r w:rsidR="008858EF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Perform </w:t>
      </w:r>
      <w:r w:rsidR="00CB4544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ISO </w:t>
      </w:r>
      <w:r w:rsidR="007F4A7A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27001 based </w:t>
      </w:r>
      <w:r w:rsidR="00B2001C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a</w:t>
      </w:r>
      <w:r w:rsidR="007F4A7A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udit</w:t>
      </w:r>
      <w:r w:rsidR="00626C67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. </w:t>
      </w:r>
      <w:r w:rsidR="007F4A7A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Drive </w:t>
      </w:r>
      <w:r w:rsidR="00096F81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the c</w:t>
      </w:r>
      <w:r w:rsidR="00771FB8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ybersecurity </w:t>
      </w:r>
      <w:r w:rsidR="00096F81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p</w:t>
      </w:r>
      <w:r w:rsidR="00771FB8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ortfolio</w:t>
      </w:r>
      <w:r w:rsidR="00096F81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 for the organization, implement solutions</w:t>
      </w:r>
      <w:r w:rsidR="00F57F04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, </w:t>
      </w:r>
      <w:r w:rsidR="00096F81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report CFO</w:t>
      </w:r>
      <w:r w:rsidR="00F57F04"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.</w:t>
      </w:r>
    </w:p>
    <w:p w14:paraId="1FEC2CAB" w14:textId="66151FC2" w:rsidR="008F2C55" w:rsidRDefault="008F2C55" w:rsidP="008F2C55">
      <w:pPr>
        <w:pStyle w:val="Heading4"/>
      </w:pPr>
      <w:r>
        <w:t xml:space="preserve">Sitecore, CyberSecurity GRC Manager, </w:t>
      </w:r>
      <w:r w:rsidRPr="00DF615E">
        <w:rPr>
          <w:color w:val="F6A291" w:themeColor="accent2" w:themeTint="99"/>
        </w:rPr>
        <w:t>Brussels</w:t>
      </w:r>
    </w:p>
    <w:p w14:paraId="427A4FAC" w14:textId="52A9840B" w:rsidR="008F2C55" w:rsidRDefault="000D4A11" w:rsidP="008F2C55">
      <w:pPr>
        <w:pStyle w:val="Heading5"/>
      </w:pPr>
      <w:r>
        <w:t>December</w:t>
      </w:r>
      <w:r w:rsidR="008F2C55">
        <w:t xml:space="preserve"> 20</w:t>
      </w:r>
      <w:r>
        <w:t>21</w:t>
      </w:r>
      <w:r w:rsidR="008F2C55">
        <w:t xml:space="preserve"> – </w:t>
      </w:r>
      <w:r w:rsidR="00626C67">
        <w:t>MAY 2022</w:t>
      </w:r>
      <w:r w:rsidR="008F2C55">
        <w:t xml:space="preserve"> </w:t>
      </w:r>
    </w:p>
    <w:p w14:paraId="44B2F19F" w14:textId="37861FBB" w:rsidR="008F2C55" w:rsidRPr="00171B1F" w:rsidRDefault="00171B1F" w:rsidP="008F2C55">
      <w:pPr>
        <w:pStyle w:val="Heading4"/>
        <w:snapToGrid w:val="0"/>
        <w:spacing w:after="240"/>
        <w:contextualSpacing w:val="0"/>
        <w:rPr>
          <w:b w:val="0"/>
        </w:rPr>
      </w:pPr>
      <w:r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Establish the GRC umbrella for the organization and steer automation aspects for compliance checks. Establish </w:t>
      </w:r>
      <w:proofErr w:type="spellStart"/>
      <w:r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DevSecOps</w:t>
      </w:r>
      <w:proofErr w:type="spellEnd"/>
      <w:r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 xml:space="preserve"> process, risk assessment. Implementing GRC via ServiceNow and focusing for HIPAA compliance.</w:t>
      </w:r>
    </w:p>
    <w:p w14:paraId="7D9259E0" w14:textId="69A6F286" w:rsidR="00612EEF" w:rsidRDefault="00612EEF" w:rsidP="00612EEF">
      <w:pPr>
        <w:pStyle w:val="Heading4"/>
      </w:pPr>
      <w:r>
        <w:t>Emirates Group, Cyber Security Lead, DUBAI</w:t>
      </w:r>
    </w:p>
    <w:p w14:paraId="728EE1B4" w14:textId="01ABBF08" w:rsidR="00612EEF" w:rsidRDefault="00612EEF" w:rsidP="00612EEF">
      <w:pPr>
        <w:pStyle w:val="Heading5"/>
      </w:pPr>
      <w:r>
        <w:t xml:space="preserve">April 2019 – </w:t>
      </w:r>
      <w:r w:rsidR="0069616E">
        <w:t>November</w:t>
      </w:r>
      <w:r>
        <w:t xml:space="preserve"> </w:t>
      </w:r>
      <w:r w:rsidR="0069616E">
        <w:t>2021</w:t>
      </w:r>
      <w:r>
        <w:t xml:space="preserve"> (~ </w:t>
      </w:r>
      <w:r w:rsidR="006610B5">
        <w:rPr>
          <w:b/>
        </w:rPr>
        <w:t>3</w:t>
      </w:r>
      <w:r w:rsidRPr="007D7DEE">
        <w:rPr>
          <w:b/>
        </w:rPr>
        <w:t xml:space="preserve"> Year</w:t>
      </w:r>
      <w:r>
        <w:t>)</w:t>
      </w:r>
    </w:p>
    <w:p w14:paraId="1137D699" w14:textId="0936528E" w:rsidR="00612EEF" w:rsidRPr="00443383" w:rsidRDefault="00443383" w:rsidP="003275AC">
      <w:pPr>
        <w:pStyle w:val="Heading4"/>
        <w:snapToGrid w:val="0"/>
        <w:spacing w:after="240"/>
        <w:contextualSpacing w:val="0"/>
        <w:rPr>
          <w:b w:val="0"/>
        </w:rPr>
      </w:pPr>
      <w:r>
        <w:rPr>
          <w:rFonts w:ascii="Times New Roman" w:eastAsia="Times New Roman" w:hAnsi="Times New Roman" w:cs="Times New Roman"/>
          <w:b w:val="0"/>
          <w:iCs w:val="0"/>
          <w:caps w:val="0"/>
          <w:sz w:val="20"/>
          <w:szCs w:val="20"/>
          <w:lang w:eastAsia="en-US"/>
        </w:rPr>
        <w:t>Establish IT Risk Management framework, policy, exceptions, Governance, perform Third party risk assessment, closely work with Incident, Crisis, and Legal team to onboard third parties. Simulate Phishing for security awareness.</w:t>
      </w:r>
    </w:p>
    <w:p w14:paraId="601FE7EC" w14:textId="0409CCA2" w:rsidR="00D70063" w:rsidRDefault="00E03F2F" w:rsidP="00D70063">
      <w:pPr>
        <w:pStyle w:val="Heading4"/>
      </w:pPr>
      <w:r>
        <w:rPr>
          <w:rFonts w:ascii="Times New Roman" w:eastAsia="Times New Roman" w:hAnsi="Times New Roman" w:cs="Times New Roman"/>
          <w:b w:val="0"/>
          <w:iCs w:val="0"/>
          <w:caps w:val="0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83A9D" wp14:editId="332AF449">
                <wp:simplePos x="0" y="0"/>
                <wp:positionH relativeFrom="column">
                  <wp:posOffset>-2417445</wp:posOffset>
                </wp:positionH>
                <wp:positionV relativeFrom="paragraph">
                  <wp:posOffset>322349</wp:posOffset>
                </wp:positionV>
                <wp:extent cx="22225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BAF48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0.35pt,25.4pt" to="-15.35pt,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" strokecolor="#c86e07 [2404]" strokeweight=".5pt">
                <v:stroke joinstyle="miter"/>
              </v:line>
            </w:pict>
          </mc:Fallback>
        </mc:AlternateContent>
      </w:r>
      <w:r w:rsidR="00680204" w:rsidRPr="00680204">
        <w:t>Khidmaty Services</w:t>
      </w:r>
      <w:r w:rsidR="00680204">
        <w:t>,</w:t>
      </w:r>
      <w:r w:rsidR="003F2E16">
        <w:t xml:space="preserve"> Cyber</w:t>
      </w:r>
      <w:r w:rsidR="00680204">
        <w:t xml:space="preserve"> </w:t>
      </w:r>
      <w:r w:rsidR="005D5543">
        <w:t xml:space="preserve">Security Lead, </w:t>
      </w:r>
      <w:r w:rsidR="00680204">
        <w:t>DUBAI</w:t>
      </w:r>
    </w:p>
    <w:p w14:paraId="43113ADA" w14:textId="73A4939A" w:rsidR="00D70063" w:rsidRDefault="000377BA" w:rsidP="00D70063">
      <w:pPr>
        <w:pStyle w:val="Heading5"/>
      </w:pPr>
      <w:r>
        <w:t>MARCH</w:t>
      </w:r>
      <w:r w:rsidR="00C870AD">
        <w:t xml:space="preserve"> 2018</w:t>
      </w:r>
      <w:r w:rsidR="00E658BF">
        <w:t xml:space="preserve"> –</w:t>
      </w:r>
      <w:r w:rsidR="00612EEF">
        <w:t xml:space="preserve"> April 2019</w:t>
      </w:r>
      <w:r w:rsidR="00930AE0">
        <w:t xml:space="preserve"> (~ </w:t>
      </w:r>
      <w:r w:rsidR="00930AE0" w:rsidRPr="007D7DEE">
        <w:rPr>
          <w:b/>
        </w:rPr>
        <w:t>1 Year</w:t>
      </w:r>
      <w:r w:rsidR="00930AE0">
        <w:t>)</w:t>
      </w:r>
    </w:p>
    <w:p w14:paraId="4DAF0438" w14:textId="2E6109BF" w:rsidR="002E09C4" w:rsidRPr="003275AC" w:rsidRDefault="004C6FD5" w:rsidP="003275AC">
      <w:pPr>
        <w:spacing w:after="200"/>
        <w:jc w:val="both"/>
      </w:pPr>
      <w:r w:rsidRPr="004319B6">
        <w:rPr>
          <w:rFonts w:ascii="Times New Roman" w:eastAsia="Times New Roman" w:hAnsi="Times New Roman" w:cs="Times New Roman"/>
          <w:b/>
          <w:sz w:val="20"/>
          <w:szCs w:val="20"/>
        </w:rPr>
        <w:t xml:space="preserve">Operational </w:t>
      </w:r>
      <w:r w:rsidR="00CA6D28" w:rsidRPr="004319B6">
        <w:rPr>
          <w:rFonts w:ascii="Times New Roman" w:eastAsia="Times New Roman" w:hAnsi="Times New Roman" w:cs="Times New Roman"/>
          <w:b/>
          <w:sz w:val="20"/>
          <w:szCs w:val="20"/>
        </w:rPr>
        <w:t>Security –</w:t>
      </w:r>
      <w:r w:rsidR="00CA6D28">
        <w:t xml:space="preserve"> </w:t>
      </w:r>
      <w:r w:rsidR="00CA6D28" w:rsidRPr="00690470">
        <w:rPr>
          <w:rFonts w:ascii="Times New Roman" w:eastAsia="Times New Roman" w:hAnsi="Times New Roman" w:cs="Times New Roman"/>
          <w:sz w:val="20"/>
          <w:szCs w:val="20"/>
        </w:rPr>
        <w:t>Pen</w:t>
      </w:r>
      <w:r w:rsidR="004E41A9">
        <w:rPr>
          <w:rFonts w:ascii="Times New Roman" w:eastAsia="Times New Roman" w:hAnsi="Times New Roman" w:cs="Times New Roman"/>
          <w:sz w:val="20"/>
          <w:szCs w:val="20"/>
        </w:rPr>
        <w:t xml:space="preserve">etration </w:t>
      </w:r>
      <w:r w:rsidR="00CA6D28" w:rsidRPr="00690470">
        <w:rPr>
          <w:rFonts w:ascii="Times New Roman" w:eastAsia="Times New Roman" w:hAnsi="Times New Roman" w:cs="Times New Roman"/>
          <w:sz w:val="20"/>
          <w:szCs w:val="20"/>
        </w:rPr>
        <w:t>testing</w:t>
      </w:r>
      <w:r w:rsidR="001E163E" w:rsidRPr="00690470">
        <w:rPr>
          <w:rFonts w:ascii="Times New Roman" w:eastAsia="Times New Roman" w:hAnsi="Times New Roman" w:cs="Times New Roman"/>
          <w:sz w:val="20"/>
          <w:szCs w:val="20"/>
        </w:rPr>
        <w:t xml:space="preserve"> (Kali based)</w:t>
      </w:r>
      <w:r w:rsidR="004E41A9">
        <w:rPr>
          <w:rFonts w:ascii="Times New Roman" w:eastAsia="Times New Roman" w:hAnsi="Times New Roman" w:cs="Times New Roman"/>
          <w:sz w:val="20"/>
          <w:szCs w:val="20"/>
        </w:rPr>
        <w:t xml:space="preserve"> - (</w:t>
      </w:r>
      <w:r w:rsidR="00F32F93" w:rsidRPr="00690470">
        <w:rPr>
          <w:rFonts w:ascii="Times New Roman" w:eastAsia="Times New Roman" w:hAnsi="Times New Roman" w:cs="Times New Roman"/>
          <w:sz w:val="20"/>
          <w:szCs w:val="20"/>
        </w:rPr>
        <w:t>VAPT</w:t>
      </w:r>
      <w:r w:rsidR="004E41A9">
        <w:rPr>
          <w:rFonts w:ascii="Times New Roman" w:eastAsia="Times New Roman" w:hAnsi="Times New Roman" w:cs="Times New Roman"/>
          <w:sz w:val="20"/>
          <w:szCs w:val="20"/>
        </w:rPr>
        <w:t>)</w:t>
      </w:r>
      <w:r w:rsidR="00976F71" w:rsidRPr="00690470">
        <w:rPr>
          <w:rFonts w:ascii="Times New Roman" w:eastAsia="Times New Roman" w:hAnsi="Times New Roman" w:cs="Times New Roman"/>
          <w:sz w:val="20"/>
          <w:szCs w:val="20"/>
        </w:rPr>
        <w:t xml:space="preserve"> Manual and Automated</w:t>
      </w:r>
      <w:r w:rsidR="004E41A9">
        <w:rPr>
          <w:rFonts w:ascii="Times New Roman" w:eastAsia="Times New Roman" w:hAnsi="Times New Roman" w:cs="Times New Roman"/>
          <w:sz w:val="20"/>
          <w:szCs w:val="20"/>
        </w:rPr>
        <w:t xml:space="preserve"> –</w:t>
      </w:r>
      <w:r w:rsidR="00F32F93" w:rsidRPr="0069047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E41A9">
        <w:rPr>
          <w:rFonts w:ascii="Times New Roman" w:eastAsia="Times New Roman" w:hAnsi="Times New Roman" w:cs="Times New Roman"/>
          <w:sz w:val="20"/>
          <w:szCs w:val="20"/>
        </w:rPr>
        <w:t xml:space="preserve">Web Application, Server, Mobile Application. Black box test. </w:t>
      </w:r>
      <w:r w:rsidR="00615B8E" w:rsidRPr="00690470">
        <w:rPr>
          <w:rFonts w:ascii="Times New Roman" w:eastAsia="Times New Roman" w:hAnsi="Times New Roman" w:cs="Times New Roman"/>
          <w:sz w:val="20"/>
          <w:szCs w:val="20"/>
        </w:rPr>
        <w:t>IT</w:t>
      </w:r>
      <w:r w:rsidR="005100E4" w:rsidRPr="00690470">
        <w:rPr>
          <w:rFonts w:ascii="Times New Roman" w:eastAsia="Times New Roman" w:hAnsi="Times New Roman" w:cs="Times New Roman"/>
          <w:sz w:val="20"/>
          <w:szCs w:val="20"/>
        </w:rPr>
        <w:t xml:space="preserve"> Operational</w:t>
      </w:r>
      <w:r w:rsidR="00615B8E" w:rsidRPr="00690470">
        <w:rPr>
          <w:rFonts w:ascii="Times New Roman" w:eastAsia="Times New Roman" w:hAnsi="Times New Roman" w:cs="Times New Roman"/>
          <w:sz w:val="20"/>
          <w:szCs w:val="20"/>
        </w:rPr>
        <w:t xml:space="preserve"> Tools</w:t>
      </w:r>
      <w:r w:rsidR="005100E4" w:rsidRPr="00690470">
        <w:rPr>
          <w:rFonts w:ascii="Times New Roman" w:eastAsia="Times New Roman" w:hAnsi="Times New Roman" w:cs="Times New Roman"/>
          <w:sz w:val="20"/>
          <w:szCs w:val="20"/>
        </w:rPr>
        <w:t xml:space="preserve"> Administration</w:t>
      </w:r>
      <w:r w:rsidR="00EB6B85">
        <w:rPr>
          <w:rFonts w:ascii="Times New Roman" w:eastAsia="Times New Roman" w:hAnsi="Times New Roman" w:cs="Times New Roman"/>
          <w:sz w:val="20"/>
          <w:szCs w:val="20"/>
        </w:rPr>
        <w:t xml:space="preserve"> &amp; Standardization of process for Compliance</w:t>
      </w:r>
      <w:r w:rsidR="00270838">
        <w:rPr>
          <w:rFonts w:ascii="Times New Roman" w:eastAsia="Times New Roman" w:hAnsi="Times New Roman" w:cs="Times New Roman"/>
          <w:sz w:val="20"/>
          <w:szCs w:val="20"/>
        </w:rPr>
        <w:br/>
      </w:r>
      <w:r w:rsidR="004252E4" w:rsidRPr="004252E4">
        <w:rPr>
          <w:rFonts w:ascii="Times New Roman" w:eastAsia="Times New Roman" w:hAnsi="Times New Roman" w:cs="Times New Roman"/>
          <w:sz w:val="6"/>
          <w:szCs w:val="20"/>
        </w:rPr>
        <w:t>.</w:t>
      </w:r>
      <w:r w:rsidR="00F5537B">
        <w:rPr>
          <w:rFonts w:ascii="Times New Roman" w:eastAsia="Times New Roman" w:hAnsi="Times New Roman" w:cs="Times New Roman"/>
          <w:sz w:val="20"/>
          <w:szCs w:val="20"/>
        </w:rPr>
        <w:br/>
      </w:r>
      <w:r w:rsidR="00AF4B2D" w:rsidRPr="004319B6">
        <w:rPr>
          <w:rFonts w:ascii="Times New Roman" w:eastAsia="Times New Roman" w:hAnsi="Times New Roman" w:cs="Times New Roman"/>
          <w:b/>
          <w:sz w:val="20"/>
          <w:szCs w:val="20"/>
        </w:rPr>
        <w:t>Governance Security –</w:t>
      </w:r>
      <w:r w:rsidR="00AF4B2D">
        <w:t xml:space="preserve"> </w:t>
      </w:r>
      <w:r w:rsidR="00AF4B2D" w:rsidRPr="001C34B7">
        <w:rPr>
          <w:rFonts w:ascii="Times New Roman" w:eastAsia="Times New Roman" w:hAnsi="Times New Roman" w:cs="Times New Roman"/>
          <w:sz w:val="20"/>
          <w:szCs w:val="20"/>
        </w:rPr>
        <w:t xml:space="preserve">Make the </w:t>
      </w:r>
      <w:r w:rsidR="00AF4B2D" w:rsidRPr="001429A9">
        <w:rPr>
          <w:rFonts w:ascii="Times New Roman" w:eastAsia="Times New Roman" w:hAnsi="Times New Roman" w:cs="Times New Roman"/>
          <w:b/>
          <w:sz w:val="20"/>
          <w:szCs w:val="20"/>
        </w:rPr>
        <w:t>Policy and Procedures</w:t>
      </w:r>
      <w:r w:rsidR="00AF4B2D" w:rsidRPr="001C34B7">
        <w:rPr>
          <w:rFonts w:ascii="Times New Roman" w:eastAsia="Times New Roman" w:hAnsi="Times New Roman" w:cs="Times New Roman"/>
          <w:sz w:val="20"/>
          <w:szCs w:val="20"/>
        </w:rPr>
        <w:t xml:space="preserve"> documentation for ISO 27001, Vulnerability closure from respective owners, </w:t>
      </w:r>
      <w:r w:rsidR="00426CA7">
        <w:rPr>
          <w:rFonts w:ascii="Times New Roman" w:eastAsia="Times New Roman" w:hAnsi="Times New Roman" w:cs="Times New Roman"/>
          <w:sz w:val="20"/>
          <w:szCs w:val="20"/>
        </w:rPr>
        <w:t>C</w:t>
      </w:r>
      <w:r w:rsidR="00F5208E" w:rsidRPr="001C34B7">
        <w:rPr>
          <w:rFonts w:ascii="Times New Roman" w:eastAsia="Times New Roman" w:hAnsi="Times New Roman" w:cs="Times New Roman"/>
          <w:sz w:val="20"/>
          <w:szCs w:val="20"/>
        </w:rPr>
        <w:t xml:space="preserve">onducting Security </w:t>
      </w:r>
      <w:r w:rsidR="00AF4B2D" w:rsidRPr="001C34B7">
        <w:rPr>
          <w:rFonts w:ascii="Times New Roman" w:eastAsia="Times New Roman" w:hAnsi="Times New Roman" w:cs="Times New Roman"/>
          <w:sz w:val="20"/>
          <w:szCs w:val="20"/>
        </w:rPr>
        <w:t>Awareness sessions</w:t>
      </w:r>
      <w:r w:rsidR="00F5208E" w:rsidRPr="001C34B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426CA7">
        <w:rPr>
          <w:rFonts w:ascii="Times New Roman" w:eastAsia="Times New Roman" w:hAnsi="Times New Roman" w:cs="Times New Roman"/>
          <w:sz w:val="20"/>
          <w:szCs w:val="20"/>
        </w:rPr>
        <w:t>Audit</w:t>
      </w:r>
      <w:r w:rsidR="006D4849" w:rsidRPr="001C34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26CA7">
        <w:rPr>
          <w:rFonts w:ascii="Times New Roman" w:eastAsia="Times New Roman" w:hAnsi="Times New Roman" w:cs="Times New Roman"/>
          <w:sz w:val="20"/>
          <w:szCs w:val="20"/>
        </w:rPr>
        <w:t>Internally for regulating the compliance of company</w:t>
      </w:r>
    </w:p>
    <w:p w14:paraId="1844422C" w14:textId="590E0114" w:rsidR="00D70063" w:rsidRDefault="005D5543" w:rsidP="00D70063">
      <w:pPr>
        <w:pStyle w:val="Heading4"/>
      </w:pPr>
      <w:r>
        <w:t xml:space="preserve">Finacus Solutions, Security Manager, Mumbai </w:t>
      </w:r>
    </w:p>
    <w:p w14:paraId="0DAB4144" w14:textId="4D1F046C" w:rsidR="00D70063" w:rsidRDefault="00705CBA" w:rsidP="00D70063">
      <w:pPr>
        <w:pStyle w:val="Heading5"/>
      </w:pPr>
      <w:r>
        <w:t>JUNE</w:t>
      </w:r>
      <w:r w:rsidR="0023366D">
        <w:t xml:space="preserve"> 2017</w:t>
      </w:r>
      <w:r w:rsidR="00A20CD4">
        <w:t xml:space="preserve"> to – March </w:t>
      </w:r>
      <w:r w:rsidR="0023366D">
        <w:t>201</w:t>
      </w:r>
      <w:r w:rsidR="00035DDC">
        <w:t>8</w:t>
      </w:r>
      <w:r w:rsidR="00930AE0">
        <w:t xml:space="preserve"> (~ </w:t>
      </w:r>
      <w:r w:rsidR="00930AE0" w:rsidRPr="007D7DEE">
        <w:rPr>
          <w:b/>
        </w:rPr>
        <w:t>1 Year</w:t>
      </w:r>
      <w:r w:rsidR="00930AE0">
        <w:t>)</w:t>
      </w:r>
    </w:p>
    <w:p w14:paraId="7DF398C7" w14:textId="2490E1CF" w:rsidR="00D70063" w:rsidRPr="001C34B7" w:rsidRDefault="00823772" w:rsidP="003275AC">
      <w:pPr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C34B7">
        <w:rPr>
          <w:rFonts w:ascii="Times New Roman" w:eastAsia="Times New Roman" w:hAnsi="Times New Roman" w:cs="Times New Roman"/>
          <w:sz w:val="20"/>
          <w:szCs w:val="20"/>
        </w:rPr>
        <w:t>Define Policy</w:t>
      </w:r>
      <w:r w:rsidR="00350A1A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 Procedure for </w:t>
      </w:r>
      <w:r w:rsidRPr="004476D9">
        <w:rPr>
          <w:rFonts w:ascii="Times New Roman" w:eastAsia="Times New Roman" w:hAnsi="Times New Roman" w:cs="Times New Roman"/>
          <w:b/>
          <w:bCs/>
          <w:sz w:val="20"/>
          <w:szCs w:val="20"/>
        </w:rPr>
        <w:t>ISO 27001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 and Compliance readiness for </w:t>
      </w:r>
      <w:r w:rsidRPr="004476D9">
        <w:rPr>
          <w:rFonts w:ascii="Times New Roman" w:eastAsia="Times New Roman" w:hAnsi="Times New Roman" w:cs="Times New Roman"/>
          <w:b/>
          <w:bCs/>
          <w:sz w:val="20"/>
          <w:szCs w:val="20"/>
        </w:rPr>
        <w:t>PCI DSS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 both technically </w:t>
      </w:r>
      <w:r w:rsidR="00CF6452">
        <w:rPr>
          <w:rFonts w:ascii="Times New Roman" w:eastAsia="Times New Roman" w:hAnsi="Times New Roman" w:cs="Times New Roman"/>
          <w:sz w:val="20"/>
          <w:szCs w:val="20"/>
        </w:rPr>
        <w:t>&amp;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 operationally</w:t>
      </w:r>
      <w:r w:rsidR="00237DE4" w:rsidRPr="001C34B7">
        <w:rPr>
          <w:rFonts w:ascii="Times New Roman" w:eastAsia="Times New Roman" w:hAnsi="Times New Roman" w:cs="Times New Roman"/>
          <w:sz w:val="20"/>
          <w:szCs w:val="20"/>
        </w:rPr>
        <w:t xml:space="preserve"> (includes </w:t>
      </w:r>
      <w:r w:rsidR="00A41979">
        <w:rPr>
          <w:rFonts w:ascii="Times New Roman" w:eastAsia="Times New Roman" w:hAnsi="Times New Roman" w:cs="Times New Roman"/>
          <w:sz w:val="20"/>
          <w:szCs w:val="20"/>
        </w:rPr>
        <w:t>VAPT on multi-environment</w:t>
      </w:r>
      <w:r w:rsidR="00237DE4" w:rsidRPr="001C34B7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4876FB">
        <w:rPr>
          <w:rFonts w:ascii="Times New Roman" w:eastAsia="Times New Roman" w:hAnsi="Times New Roman" w:cs="Times New Roman"/>
          <w:b/>
          <w:sz w:val="20"/>
          <w:szCs w:val="20"/>
        </w:rPr>
        <w:t>Automat</w:t>
      </w:r>
      <w:r w:rsidR="00230E16" w:rsidRPr="004876FB">
        <w:rPr>
          <w:rFonts w:ascii="Times New Roman" w:eastAsia="Times New Roman" w:hAnsi="Times New Roman" w:cs="Times New Roman"/>
          <w:b/>
          <w:sz w:val="20"/>
          <w:szCs w:val="20"/>
        </w:rPr>
        <w:t>ion</w:t>
      </w:r>
      <w:r w:rsidR="00230E16">
        <w:rPr>
          <w:rFonts w:ascii="Times New Roman" w:eastAsia="Times New Roman" w:hAnsi="Times New Roman" w:cs="Times New Roman"/>
          <w:sz w:val="20"/>
          <w:szCs w:val="20"/>
        </w:rPr>
        <w:t xml:space="preserve"> of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 process </w:t>
      </w:r>
      <w:r w:rsidR="00230E16">
        <w:rPr>
          <w:rFonts w:ascii="Times New Roman" w:eastAsia="Times New Roman" w:hAnsi="Times New Roman" w:cs="Times New Roman"/>
          <w:sz w:val="20"/>
          <w:szCs w:val="20"/>
        </w:rPr>
        <w:t>for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 deployment,</w:t>
      </w:r>
      <w:r w:rsidR="00B662D4">
        <w:rPr>
          <w:rFonts w:ascii="Times New Roman" w:eastAsia="Times New Roman" w:hAnsi="Times New Roman" w:cs="Times New Roman"/>
          <w:sz w:val="20"/>
          <w:szCs w:val="20"/>
        </w:rPr>
        <w:t xml:space="preserve"> Review </w:t>
      </w:r>
      <w:r w:rsidR="00CA06C1">
        <w:rPr>
          <w:rFonts w:ascii="Times New Roman" w:eastAsia="Times New Roman" w:hAnsi="Times New Roman" w:cs="Times New Roman"/>
          <w:sz w:val="20"/>
          <w:szCs w:val="20"/>
        </w:rPr>
        <w:t>Evidence</w:t>
      </w:r>
      <w:r w:rsidR="00B662D4">
        <w:rPr>
          <w:rFonts w:ascii="Times New Roman" w:eastAsia="Times New Roman" w:hAnsi="Times New Roman" w:cs="Times New Roman"/>
          <w:sz w:val="20"/>
          <w:szCs w:val="20"/>
        </w:rPr>
        <w:t>, Analyze Logs/</w:t>
      </w:r>
      <w:r w:rsidR="00B852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662D4">
        <w:rPr>
          <w:rFonts w:ascii="Times New Roman" w:eastAsia="Times New Roman" w:hAnsi="Times New Roman" w:cs="Times New Roman"/>
          <w:sz w:val="20"/>
          <w:szCs w:val="20"/>
        </w:rPr>
        <w:t>Firewall Rules,</w:t>
      </w:r>
      <w:r w:rsidRPr="001C34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662D4">
        <w:rPr>
          <w:rFonts w:ascii="Times New Roman" w:eastAsia="Times New Roman" w:hAnsi="Times New Roman" w:cs="Times New Roman"/>
          <w:sz w:val="20"/>
          <w:szCs w:val="20"/>
        </w:rPr>
        <w:t>build</w:t>
      </w:r>
      <w:r w:rsidR="00B45F40">
        <w:rPr>
          <w:rFonts w:ascii="Times New Roman" w:eastAsia="Times New Roman" w:hAnsi="Times New Roman" w:cs="Times New Roman"/>
          <w:sz w:val="20"/>
          <w:szCs w:val="20"/>
        </w:rPr>
        <w:t xml:space="preserve"> complete Evidence</w:t>
      </w:r>
      <w:r w:rsidR="00350A1A">
        <w:rPr>
          <w:rFonts w:ascii="Times New Roman" w:eastAsia="Times New Roman" w:hAnsi="Times New Roman" w:cs="Times New Roman"/>
          <w:sz w:val="20"/>
          <w:szCs w:val="20"/>
        </w:rPr>
        <w:t xml:space="preserve"> for the Audit of </w:t>
      </w:r>
      <w:r w:rsidR="00350A1A" w:rsidRPr="00B94750">
        <w:rPr>
          <w:rFonts w:ascii="Times New Roman" w:eastAsia="Times New Roman" w:hAnsi="Times New Roman" w:cs="Times New Roman"/>
          <w:b/>
          <w:sz w:val="20"/>
          <w:szCs w:val="20"/>
        </w:rPr>
        <w:t>PCI DSS</w:t>
      </w:r>
      <w:r w:rsidR="009F0FB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F0FB1" w:rsidRPr="00AF7730">
        <w:rPr>
          <w:rFonts w:ascii="Times New Roman" w:eastAsia="Times New Roman" w:hAnsi="Times New Roman" w:cs="Times New Roman"/>
          <w:sz w:val="20"/>
          <w:szCs w:val="20"/>
        </w:rPr>
        <w:t>including ROC, ASV, ROV</w:t>
      </w:r>
      <w:r w:rsidR="00350A1A">
        <w:rPr>
          <w:rFonts w:ascii="Times New Roman" w:eastAsia="Times New Roman" w:hAnsi="Times New Roman" w:cs="Times New Roman"/>
          <w:sz w:val="20"/>
          <w:szCs w:val="20"/>
        </w:rPr>
        <w:t>.</w:t>
      </w:r>
      <w:r w:rsidR="00B45F40">
        <w:rPr>
          <w:rFonts w:ascii="Times New Roman" w:eastAsia="Times New Roman" w:hAnsi="Times New Roman" w:cs="Times New Roman"/>
          <w:sz w:val="20"/>
          <w:szCs w:val="20"/>
        </w:rPr>
        <w:t xml:space="preserve"> Organization </w:t>
      </w:r>
      <w:r w:rsidR="00350A1A">
        <w:rPr>
          <w:rFonts w:ascii="Times New Roman" w:eastAsia="Times New Roman" w:hAnsi="Times New Roman" w:cs="Times New Roman"/>
          <w:sz w:val="20"/>
          <w:szCs w:val="20"/>
        </w:rPr>
        <w:t xml:space="preserve">level </w:t>
      </w:r>
      <w:r w:rsidR="00B45F40">
        <w:rPr>
          <w:rFonts w:ascii="Times New Roman" w:eastAsia="Times New Roman" w:hAnsi="Times New Roman" w:cs="Times New Roman"/>
          <w:sz w:val="20"/>
          <w:szCs w:val="20"/>
        </w:rPr>
        <w:t>Compliance</w:t>
      </w:r>
      <w:r w:rsidR="00350A1A">
        <w:rPr>
          <w:rFonts w:ascii="Times New Roman" w:eastAsia="Times New Roman" w:hAnsi="Times New Roman" w:cs="Times New Roman"/>
          <w:sz w:val="20"/>
          <w:szCs w:val="20"/>
        </w:rPr>
        <w:t xml:space="preserve"> for maintaining status Quo.</w:t>
      </w:r>
    </w:p>
    <w:p w14:paraId="05390AA6" w14:textId="411E95A1" w:rsidR="005A3BC4" w:rsidRDefault="005A57D2" w:rsidP="005A3BC4">
      <w:pPr>
        <w:pStyle w:val="Heading4"/>
      </w:pPr>
      <w:r>
        <w:t xml:space="preserve">CAPGEMINI INDIA, </w:t>
      </w:r>
      <w:r w:rsidR="00905200">
        <w:t>SOFTWARE</w:t>
      </w:r>
      <w:r w:rsidR="003F2E16">
        <w:t xml:space="preserve"> </w:t>
      </w:r>
      <w:r w:rsidR="000E72F2">
        <w:t>Engineer</w:t>
      </w:r>
      <w:r>
        <w:t>, MUmbai</w:t>
      </w:r>
    </w:p>
    <w:p w14:paraId="785A3B9F" w14:textId="3A66BB29" w:rsidR="005A3BC4" w:rsidRDefault="003B3C72" w:rsidP="005A3BC4">
      <w:pPr>
        <w:pStyle w:val="Heading5"/>
      </w:pPr>
      <w:r>
        <w:t>Nov 2014 – June 2017</w:t>
      </w:r>
      <w:r w:rsidR="00930AE0">
        <w:t xml:space="preserve"> (~ </w:t>
      </w:r>
      <w:r w:rsidR="00930AE0" w:rsidRPr="007D7DEE">
        <w:rPr>
          <w:b/>
        </w:rPr>
        <w:t>3 Years</w:t>
      </w:r>
      <w:r w:rsidR="00930AE0">
        <w:t>)</w:t>
      </w:r>
    </w:p>
    <w:p w14:paraId="20320A05" w14:textId="5DE079C6" w:rsidR="004854DD" w:rsidRPr="00912203" w:rsidRDefault="00A54510" w:rsidP="00450E86">
      <w:pPr>
        <w:spacing w:after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A4A18">
        <w:rPr>
          <w:rFonts w:ascii="Times New Roman" w:eastAsia="Times New Roman" w:hAnsi="Times New Roman" w:cs="Times New Roman"/>
          <w:b/>
          <w:sz w:val="20"/>
          <w:szCs w:val="20"/>
        </w:rPr>
        <w:t>Governance</w:t>
      </w:r>
      <w:r>
        <w:t>:</w:t>
      </w:r>
      <w:r w:rsidR="00343340">
        <w:t xml:space="preserve"> </w:t>
      </w:r>
      <w:r w:rsidR="000B6917" w:rsidRPr="001C34B7">
        <w:rPr>
          <w:rFonts w:ascii="Times New Roman" w:eastAsia="Times New Roman" w:hAnsi="Times New Roman" w:cs="Times New Roman"/>
          <w:sz w:val="20"/>
          <w:szCs w:val="20"/>
        </w:rPr>
        <w:t>Perfor</w:t>
      </w:r>
      <w:r w:rsidR="00343340">
        <w:rPr>
          <w:rFonts w:ascii="Times New Roman" w:eastAsia="Times New Roman" w:hAnsi="Times New Roman" w:cs="Times New Roman"/>
          <w:sz w:val="20"/>
          <w:szCs w:val="20"/>
        </w:rPr>
        <w:t xml:space="preserve">m </w:t>
      </w:r>
      <w:r w:rsidR="000B6917" w:rsidRPr="001C34B7">
        <w:rPr>
          <w:rFonts w:ascii="Times New Roman" w:eastAsia="Times New Roman" w:hAnsi="Times New Roman" w:cs="Times New Roman"/>
          <w:sz w:val="20"/>
          <w:szCs w:val="20"/>
        </w:rPr>
        <w:t>Audit</w:t>
      </w:r>
      <w:r w:rsidR="00343340">
        <w:rPr>
          <w:rFonts w:ascii="Times New Roman" w:eastAsia="Times New Roman" w:hAnsi="Times New Roman" w:cs="Times New Roman"/>
          <w:sz w:val="20"/>
          <w:szCs w:val="20"/>
        </w:rPr>
        <w:t>s</w:t>
      </w:r>
      <w:r w:rsidR="00966BAA" w:rsidRPr="001C34B7">
        <w:rPr>
          <w:rFonts w:ascii="Times New Roman" w:eastAsia="Times New Roman" w:hAnsi="Times New Roman" w:cs="Times New Roman"/>
          <w:sz w:val="20"/>
          <w:szCs w:val="20"/>
        </w:rPr>
        <w:t>, revamp existing policies and procedures</w:t>
      </w:r>
      <w:r w:rsidR="0041290E">
        <w:rPr>
          <w:rFonts w:ascii="Times New Roman" w:eastAsia="Times New Roman" w:hAnsi="Times New Roman" w:cs="Times New Roman"/>
          <w:sz w:val="20"/>
          <w:szCs w:val="20"/>
        </w:rPr>
        <w:t xml:space="preserve"> for ISO and </w:t>
      </w:r>
      <w:r w:rsidR="0041290E" w:rsidRPr="00A556DF">
        <w:rPr>
          <w:rFonts w:ascii="Times New Roman" w:eastAsia="Times New Roman" w:hAnsi="Times New Roman" w:cs="Times New Roman"/>
          <w:b/>
          <w:sz w:val="20"/>
          <w:szCs w:val="20"/>
        </w:rPr>
        <w:t>PCI DSS</w:t>
      </w:r>
      <w:r w:rsidR="00966BAA" w:rsidRPr="001C34B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C34B7" w:rsidRPr="001C34B7">
        <w:rPr>
          <w:rFonts w:ascii="Times New Roman" w:eastAsia="Times New Roman" w:hAnsi="Times New Roman" w:cs="Times New Roman"/>
          <w:sz w:val="20"/>
          <w:szCs w:val="20"/>
        </w:rPr>
        <w:t>comply</w:t>
      </w:r>
      <w:r w:rsidR="00907046" w:rsidRPr="001C34B7">
        <w:rPr>
          <w:rFonts w:ascii="Times New Roman" w:eastAsia="Times New Roman" w:hAnsi="Times New Roman" w:cs="Times New Roman"/>
          <w:sz w:val="20"/>
          <w:szCs w:val="20"/>
        </w:rPr>
        <w:t xml:space="preserve"> with standards,</w:t>
      </w:r>
      <w:r w:rsidR="00BD4A3E" w:rsidRPr="001C34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290E">
        <w:rPr>
          <w:rFonts w:ascii="Times New Roman" w:eastAsia="Times New Roman" w:hAnsi="Times New Roman" w:cs="Times New Roman"/>
          <w:sz w:val="20"/>
          <w:szCs w:val="20"/>
        </w:rPr>
        <w:t xml:space="preserve">present the </w:t>
      </w:r>
      <w:r w:rsidR="00BD4A3E" w:rsidRPr="001C34B7">
        <w:rPr>
          <w:rFonts w:ascii="Times New Roman" w:eastAsia="Times New Roman" w:hAnsi="Times New Roman" w:cs="Times New Roman"/>
          <w:sz w:val="20"/>
          <w:szCs w:val="20"/>
        </w:rPr>
        <w:t xml:space="preserve">security reports to clients, </w:t>
      </w:r>
      <w:r w:rsidR="00C96678" w:rsidRPr="001C34B7">
        <w:rPr>
          <w:rFonts w:ascii="Times New Roman" w:eastAsia="Times New Roman" w:hAnsi="Times New Roman" w:cs="Times New Roman"/>
          <w:sz w:val="20"/>
          <w:szCs w:val="20"/>
        </w:rPr>
        <w:t>Quarterly</w:t>
      </w:r>
      <w:r w:rsidR="00BD4A3E" w:rsidRPr="001C34B7">
        <w:rPr>
          <w:rFonts w:ascii="Times New Roman" w:eastAsia="Times New Roman" w:hAnsi="Times New Roman" w:cs="Times New Roman"/>
          <w:sz w:val="20"/>
          <w:szCs w:val="20"/>
        </w:rPr>
        <w:t xml:space="preserve"> review of various tools</w:t>
      </w:r>
      <w:r w:rsidR="007B1165">
        <w:rPr>
          <w:rFonts w:ascii="Times New Roman" w:eastAsia="Times New Roman" w:hAnsi="Times New Roman" w:cs="Times New Roman"/>
          <w:sz w:val="20"/>
          <w:szCs w:val="20"/>
        </w:rPr>
        <w:t xml:space="preserve">, policies, </w:t>
      </w:r>
      <w:proofErr w:type="gramStart"/>
      <w:r w:rsidR="007B1165">
        <w:rPr>
          <w:rFonts w:ascii="Times New Roman" w:eastAsia="Times New Roman" w:hAnsi="Times New Roman" w:cs="Times New Roman"/>
          <w:sz w:val="20"/>
          <w:szCs w:val="20"/>
        </w:rPr>
        <w:t>procedures</w:t>
      </w:r>
      <w:proofErr w:type="gramEnd"/>
      <w:r w:rsidR="007B1165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C966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D4A3E" w:rsidRPr="001C34B7">
        <w:rPr>
          <w:rFonts w:ascii="Times New Roman" w:eastAsia="Times New Roman" w:hAnsi="Times New Roman" w:cs="Times New Roman"/>
          <w:sz w:val="20"/>
          <w:szCs w:val="20"/>
        </w:rPr>
        <w:t>proc</w:t>
      </w:r>
      <w:r w:rsidR="00DA11AA">
        <w:rPr>
          <w:rFonts w:ascii="Times New Roman" w:eastAsia="Times New Roman" w:hAnsi="Times New Roman" w:cs="Times New Roman"/>
          <w:sz w:val="20"/>
          <w:szCs w:val="20"/>
        </w:rPr>
        <w:t>esses.</w:t>
      </w:r>
      <w:r w:rsidR="0041290E">
        <w:rPr>
          <w:rFonts w:ascii="Times New Roman" w:eastAsia="Times New Roman" w:hAnsi="Times New Roman" w:cs="Times New Roman"/>
          <w:sz w:val="20"/>
          <w:szCs w:val="20"/>
        </w:rPr>
        <w:t xml:space="preserve"> Make Audit Trails for Tools, Perform Internal Audits.</w:t>
      </w:r>
      <w:r w:rsidR="00343340">
        <w:rPr>
          <w:rFonts w:ascii="Times New Roman" w:eastAsia="Times New Roman" w:hAnsi="Times New Roman" w:cs="Times New Roman"/>
          <w:sz w:val="20"/>
          <w:szCs w:val="20"/>
        </w:rPr>
        <w:t xml:space="preserve"> Consult based on VAPT reports </w:t>
      </w:r>
      <w:r w:rsidR="008C6A64">
        <w:rPr>
          <w:rFonts w:ascii="Times New Roman" w:eastAsia="Times New Roman" w:hAnsi="Times New Roman" w:cs="Times New Roman"/>
          <w:sz w:val="20"/>
          <w:szCs w:val="20"/>
        </w:rPr>
        <w:br/>
      </w:r>
      <w:r w:rsidR="0006368C" w:rsidRPr="004252E4">
        <w:rPr>
          <w:rFonts w:ascii="Times New Roman" w:eastAsia="Times New Roman" w:hAnsi="Times New Roman" w:cs="Times New Roman"/>
          <w:sz w:val="8"/>
          <w:szCs w:val="20"/>
        </w:rPr>
        <w:t>.</w:t>
      </w:r>
      <w:r w:rsidR="003E3614" w:rsidRPr="004252E4">
        <w:rPr>
          <w:rFonts w:ascii="Times New Roman" w:eastAsia="Times New Roman" w:hAnsi="Times New Roman" w:cs="Times New Roman"/>
          <w:sz w:val="14"/>
          <w:szCs w:val="20"/>
        </w:rPr>
        <w:br/>
      </w:r>
      <w:r w:rsidR="001C34B7" w:rsidRPr="003008B3">
        <w:rPr>
          <w:rFonts w:ascii="Times New Roman" w:eastAsia="Times New Roman" w:hAnsi="Times New Roman" w:cs="Times New Roman"/>
          <w:b/>
          <w:sz w:val="20"/>
          <w:szCs w:val="20"/>
        </w:rPr>
        <w:t>Operational</w:t>
      </w:r>
      <w:r w:rsidR="001C34B7" w:rsidRPr="001C34B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EA4EAF">
        <w:rPr>
          <w:rFonts w:ascii="Times New Roman" w:eastAsia="Times New Roman" w:hAnsi="Times New Roman" w:cs="Times New Roman"/>
          <w:sz w:val="20"/>
          <w:szCs w:val="20"/>
        </w:rPr>
        <w:t xml:space="preserve">Administering </w:t>
      </w:r>
      <w:r w:rsidR="001C34B7" w:rsidRPr="001C34B7">
        <w:rPr>
          <w:rFonts w:ascii="Times New Roman" w:eastAsia="Times New Roman" w:hAnsi="Times New Roman" w:cs="Times New Roman"/>
          <w:sz w:val="20"/>
          <w:szCs w:val="20"/>
        </w:rPr>
        <w:t>DevOps</w:t>
      </w:r>
      <w:r w:rsidR="00EA4EAF">
        <w:rPr>
          <w:rFonts w:ascii="Times New Roman" w:eastAsia="Times New Roman" w:hAnsi="Times New Roman" w:cs="Times New Roman"/>
          <w:sz w:val="20"/>
          <w:szCs w:val="20"/>
        </w:rPr>
        <w:t xml:space="preserve"> tools such as </w:t>
      </w:r>
      <w:r w:rsidR="001C34B7" w:rsidRPr="00E74CD0">
        <w:rPr>
          <w:rFonts w:ascii="Times New Roman" w:eastAsia="Times New Roman" w:hAnsi="Times New Roman" w:cs="Times New Roman"/>
          <w:sz w:val="20"/>
          <w:szCs w:val="20"/>
        </w:rPr>
        <w:t>AppDynamics</w:t>
      </w:r>
      <w:r w:rsidR="00EA4EAF">
        <w:rPr>
          <w:rFonts w:ascii="Times New Roman" w:eastAsia="Times New Roman" w:hAnsi="Times New Roman" w:cs="Times New Roman"/>
          <w:sz w:val="20"/>
          <w:szCs w:val="20"/>
        </w:rPr>
        <w:t>,</w:t>
      </w:r>
      <w:r w:rsidR="001C34B7" w:rsidRPr="00E74CD0">
        <w:rPr>
          <w:rFonts w:ascii="Times New Roman" w:eastAsia="Times New Roman" w:hAnsi="Times New Roman" w:cs="Times New Roman"/>
          <w:sz w:val="20"/>
          <w:szCs w:val="20"/>
        </w:rPr>
        <w:t xml:space="preserve"> MongoDB</w:t>
      </w:r>
      <w:r w:rsidR="00EA4EA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C34B7">
        <w:rPr>
          <w:rFonts w:ascii="Times New Roman" w:eastAsia="Times New Roman" w:hAnsi="Times New Roman" w:cs="Times New Roman"/>
          <w:sz w:val="20"/>
          <w:szCs w:val="20"/>
        </w:rPr>
        <w:t>ELK Stack, Puppet, Ansible, Nagios, Nginx,</w:t>
      </w:r>
      <w:r w:rsidR="00E57A5B">
        <w:rPr>
          <w:rFonts w:ascii="Times New Roman" w:eastAsia="Times New Roman" w:hAnsi="Times New Roman" w:cs="Times New Roman"/>
          <w:sz w:val="20"/>
          <w:szCs w:val="20"/>
        </w:rPr>
        <w:t xml:space="preserve"> Dynatrace</w:t>
      </w:r>
      <w:r w:rsidR="001C34B7">
        <w:rPr>
          <w:rFonts w:ascii="Times New Roman" w:eastAsia="Times New Roman" w:hAnsi="Times New Roman" w:cs="Times New Roman"/>
          <w:sz w:val="20"/>
          <w:szCs w:val="20"/>
        </w:rPr>
        <w:t>, Graphite, Grafana, docker</w:t>
      </w:r>
      <w:r w:rsidR="00BB11C6">
        <w:rPr>
          <w:rFonts w:ascii="Times New Roman" w:eastAsia="Times New Roman" w:hAnsi="Times New Roman" w:cs="Times New Roman"/>
          <w:sz w:val="20"/>
          <w:szCs w:val="20"/>
        </w:rPr>
        <w:t xml:space="preserve">, Zeus, </w:t>
      </w:r>
      <w:proofErr w:type="spellStart"/>
      <w:r w:rsidR="00BB11C6">
        <w:rPr>
          <w:rFonts w:ascii="Times New Roman" w:eastAsia="Times New Roman" w:hAnsi="Times New Roman" w:cs="Times New Roman"/>
          <w:sz w:val="20"/>
          <w:szCs w:val="20"/>
        </w:rPr>
        <w:t>Munin</w:t>
      </w:r>
      <w:proofErr w:type="spellEnd"/>
      <w:r w:rsidR="00BB11C6">
        <w:rPr>
          <w:rFonts w:ascii="Times New Roman" w:eastAsia="Times New Roman" w:hAnsi="Times New Roman" w:cs="Times New Roman"/>
          <w:sz w:val="20"/>
          <w:szCs w:val="20"/>
        </w:rPr>
        <w:t>, Jenkins,</w:t>
      </w:r>
      <w:r w:rsidR="00E57A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610D4">
        <w:rPr>
          <w:rFonts w:ascii="Times New Roman" w:eastAsia="Times New Roman" w:hAnsi="Times New Roman" w:cs="Times New Roman"/>
          <w:sz w:val="20"/>
          <w:szCs w:val="20"/>
        </w:rPr>
        <w:t>OSSEC, IPS</w:t>
      </w:r>
      <w:r w:rsidR="00B25431">
        <w:rPr>
          <w:rFonts w:ascii="Times New Roman" w:eastAsia="Times New Roman" w:hAnsi="Times New Roman" w:cs="Times New Roman"/>
          <w:sz w:val="20"/>
          <w:szCs w:val="20"/>
        </w:rPr>
        <w:t xml:space="preserve"> &amp;</w:t>
      </w:r>
      <w:r w:rsidR="009C39E7">
        <w:rPr>
          <w:rFonts w:ascii="Times New Roman" w:eastAsia="Times New Roman" w:hAnsi="Times New Roman" w:cs="Times New Roman"/>
          <w:sz w:val="20"/>
          <w:szCs w:val="20"/>
        </w:rPr>
        <w:t xml:space="preserve"> perform VAPT </w:t>
      </w:r>
      <w:r w:rsidR="00B25431"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 w:rsidR="007E7FE5">
        <w:rPr>
          <w:rFonts w:ascii="Times New Roman" w:eastAsia="Times New Roman" w:hAnsi="Times New Roman" w:cs="Times New Roman"/>
          <w:sz w:val="20"/>
          <w:szCs w:val="20"/>
        </w:rPr>
        <w:t>web</w:t>
      </w:r>
      <w:r w:rsidR="00DA3B69">
        <w:rPr>
          <w:rFonts w:ascii="Times New Roman" w:eastAsia="Times New Roman" w:hAnsi="Times New Roman" w:cs="Times New Roman"/>
          <w:sz w:val="20"/>
          <w:szCs w:val="20"/>
        </w:rPr>
        <w:t>&amp;/</w:t>
      </w:r>
      <w:r w:rsidR="009C39E7">
        <w:rPr>
          <w:rFonts w:ascii="Times New Roman" w:eastAsia="Times New Roman" w:hAnsi="Times New Roman" w:cs="Times New Roman"/>
          <w:sz w:val="20"/>
          <w:szCs w:val="20"/>
        </w:rPr>
        <w:t>servers</w:t>
      </w:r>
      <w:r w:rsidR="004854DD"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4854DD" w:rsidRPr="00912203" w:rsidSect="00FD7C04">
      <w:headerReference w:type="default" r:id="rId25"/>
      <w:footerReference w:type="default" r:id="rId26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FF417" w14:textId="77777777" w:rsidR="002630F8" w:rsidRDefault="002630F8" w:rsidP="00187B92">
      <w:pPr>
        <w:spacing w:after="0" w:line="240" w:lineRule="auto"/>
      </w:pPr>
      <w:r>
        <w:separator/>
      </w:r>
    </w:p>
  </w:endnote>
  <w:endnote w:type="continuationSeparator" w:id="0">
    <w:p w14:paraId="07E69488" w14:textId="77777777" w:rsidR="002630F8" w:rsidRDefault="002630F8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AC29" w14:textId="0AD06D6D" w:rsidR="007D70DD" w:rsidRDefault="007D70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02AA63" wp14:editId="76CC234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7ac440798a496a0a98a8858" descr="{&quot;HashCode&quot;:-1630055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9BE46D" w14:textId="6725D5CD" w:rsidR="007D70DD" w:rsidRPr="007D70DD" w:rsidRDefault="007D70DD" w:rsidP="007D70DD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D70DD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02AA63" id="_x0000_t202" coordsize="21600,21600" o:spt="202" path="m,l,21600r21600,l21600,xe">
              <v:stroke joinstyle="miter"/>
              <v:path gradientshapeok="t" o:connecttype="rect"/>
            </v:shapetype>
            <v:shape id="MSIPCM77ac440798a496a0a98a8858" o:spid="_x0000_s1028" type="#_x0000_t202" alt="{&quot;HashCode&quot;:-16300555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" o:allowincell="f" filled="f" stroked="f" strokeweight=".5pt">
              <v:textbox inset="20pt,0,,0">
                <w:txbxContent>
                  <w:p w14:paraId="299BE46D" w14:textId="6725D5CD" w:rsidR="007D70DD" w:rsidRPr="007D70DD" w:rsidRDefault="007D70DD" w:rsidP="007D70DD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D70DD">
                      <w:rPr>
                        <w:rFonts w:ascii="Calibri" w:hAnsi="Calibri" w:cs="Calibri"/>
                        <w:color w:val="737373"/>
                        <w:sz w:val="12"/>
                      </w:rPr>
                      <w:t xml:space="preserve">BUSINESS </w:t>
                    </w:r>
                    <w:proofErr w:type="gramStart"/>
                    <w:r w:rsidRPr="007D70DD">
                      <w:rPr>
                        <w:rFonts w:ascii="Calibri" w:hAnsi="Calibri" w:cs="Calibri"/>
                        <w:color w:val="737373"/>
                        <w:sz w:val="12"/>
                      </w:rPr>
                      <w:t>DOCUMENT  This</w:t>
                    </w:r>
                    <w:proofErr w:type="gramEnd"/>
                    <w:r w:rsidRPr="007D70DD">
                      <w:rPr>
                        <w:rFonts w:ascii="Calibri" w:hAnsi="Calibri" w:cs="Calibri"/>
                        <w:color w:val="737373"/>
                        <w:sz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364D3" w14:textId="77777777" w:rsidR="002630F8" w:rsidRDefault="002630F8" w:rsidP="00187B92">
      <w:pPr>
        <w:spacing w:after="0" w:line="240" w:lineRule="auto"/>
      </w:pPr>
      <w:r>
        <w:separator/>
      </w:r>
    </w:p>
  </w:footnote>
  <w:footnote w:type="continuationSeparator" w:id="0">
    <w:p w14:paraId="1DD79EC4" w14:textId="77777777" w:rsidR="002630F8" w:rsidRDefault="002630F8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4AE02F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532E849" wp14:editId="6D0619A0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14:paraId="0860C430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9577070A84EC4B2AA016FAA9A7E63C6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65F35572" w14:textId="4F8E19EE" w:rsidR="002C0739" w:rsidRPr="00187B92" w:rsidRDefault="00DF6FAE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UdayKumar LOKHANDE</w:t>
                                        </w:r>
                                      </w:p>
                                    </w:sdtContent>
                                  </w:sdt>
                                  <w:p w14:paraId="4321F27F" w14:textId="69ACAE86" w:rsidR="002C0739" w:rsidRPr="00970D57" w:rsidRDefault="00F43594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A641FA1758334AF8AADC19DFA50BD282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0A22A5">
                                          <w:t>Cyber Security Specialist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035314F2" w14:textId="77777777" w:rsidR="009F0771" w:rsidRDefault="00F4359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532E849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&#13;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14:paraId="0860C430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9577070A84EC4B2AA016FAA9A7E63C6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65F35572" w14:textId="4F8E19EE" w:rsidR="002C0739" w:rsidRPr="00187B92" w:rsidRDefault="00DF6FAE" w:rsidP="00187B92">
                                  <w:pPr>
                                    <w:pStyle w:val="Title"/>
                                  </w:pPr>
                                  <w:r>
                                    <w:t>UdayKumar LOKHANDE</w:t>
                                  </w:r>
                                </w:p>
                              </w:sdtContent>
                            </w:sdt>
                            <w:p w14:paraId="4321F27F" w14:textId="69ACAE86" w:rsidR="002C0739" w:rsidRPr="00970D57" w:rsidRDefault="00F43594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A641FA1758334AF8AADC19DFA50BD282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0A22A5">
                                    <w:t>Cyber Security Specialist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035314F2" w14:textId="77777777" w:rsidR="009F0771" w:rsidRDefault="00F43594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D4161"/>
    <w:multiLevelType w:val="hybridMultilevel"/>
    <w:tmpl w:val="EABCC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84994"/>
    <w:multiLevelType w:val="hybridMultilevel"/>
    <w:tmpl w:val="0220E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6487">
    <w:abstractNumId w:val="0"/>
  </w:num>
  <w:num w:numId="2" w16cid:durableId="102232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E9"/>
    <w:rsid w:val="00007FB8"/>
    <w:rsid w:val="000257BB"/>
    <w:rsid w:val="00035DDC"/>
    <w:rsid w:val="000377BA"/>
    <w:rsid w:val="00043FA3"/>
    <w:rsid w:val="0006368C"/>
    <w:rsid w:val="00076ABB"/>
    <w:rsid w:val="000836B3"/>
    <w:rsid w:val="000842EE"/>
    <w:rsid w:val="00086F4F"/>
    <w:rsid w:val="00096F81"/>
    <w:rsid w:val="000A0ABC"/>
    <w:rsid w:val="000A22A5"/>
    <w:rsid w:val="000B5951"/>
    <w:rsid w:val="000B66BA"/>
    <w:rsid w:val="000B6917"/>
    <w:rsid w:val="000D4A11"/>
    <w:rsid w:val="000E4570"/>
    <w:rsid w:val="000E72F2"/>
    <w:rsid w:val="0010488C"/>
    <w:rsid w:val="00105192"/>
    <w:rsid w:val="001074F4"/>
    <w:rsid w:val="001134E3"/>
    <w:rsid w:val="001429A9"/>
    <w:rsid w:val="00145C0E"/>
    <w:rsid w:val="0014637F"/>
    <w:rsid w:val="00147847"/>
    <w:rsid w:val="00157B6F"/>
    <w:rsid w:val="0016432C"/>
    <w:rsid w:val="00167483"/>
    <w:rsid w:val="00170F77"/>
    <w:rsid w:val="00171B1F"/>
    <w:rsid w:val="001731E3"/>
    <w:rsid w:val="00173B98"/>
    <w:rsid w:val="00184052"/>
    <w:rsid w:val="00187B92"/>
    <w:rsid w:val="00195BCF"/>
    <w:rsid w:val="001A12D1"/>
    <w:rsid w:val="001A2CDB"/>
    <w:rsid w:val="001A551B"/>
    <w:rsid w:val="001B0564"/>
    <w:rsid w:val="001B6E48"/>
    <w:rsid w:val="001C1BB6"/>
    <w:rsid w:val="001C34B7"/>
    <w:rsid w:val="001D337B"/>
    <w:rsid w:val="001D47C4"/>
    <w:rsid w:val="001E163E"/>
    <w:rsid w:val="001E2963"/>
    <w:rsid w:val="001E7296"/>
    <w:rsid w:val="001F0428"/>
    <w:rsid w:val="001F13A9"/>
    <w:rsid w:val="002052A7"/>
    <w:rsid w:val="00210CF2"/>
    <w:rsid w:val="00217EC3"/>
    <w:rsid w:val="0022048A"/>
    <w:rsid w:val="00223F7C"/>
    <w:rsid w:val="00230E16"/>
    <w:rsid w:val="0023366D"/>
    <w:rsid w:val="00234405"/>
    <w:rsid w:val="00235BC0"/>
    <w:rsid w:val="00237DE4"/>
    <w:rsid w:val="00242EB4"/>
    <w:rsid w:val="00244007"/>
    <w:rsid w:val="00244CFB"/>
    <w:rsid w:val="00245BB4"/>
    <w:rsid w:val="00251AC8"/>
    <w:rsid w:val="002630F8"/>
    <w:rsid w:val="00263312"/>
    <w:rsid w:val="00270838"/>
    <w:rsid w:val="00280ACF"/>
    <w:rsid w:val="00282592"/>
    <w:rsid w:val="00286BEB"/>
    <w:rsid w:val="002871BF"/>
    <w:rsid w:val="002872DB"/>
    <w:rsid w:val="00287B69"/>
    <w:rsid w:val="00293B83"/>
    <w:rsid w:val="00296F27"/>
    <w:rsid w:val="002B1F1A"/>
    <w:rsid w:val="002C0739"/>
    <w:rsid w:val="002C62B4"/>
    <w:rsid w:val="002C7212"/>
    <w:rsid w:val="002E09C4"/>
    <w:rsid w:val="002E3194"/>
    <w:rsid w:val="002E4D3F"/>
    <w:rsid w:val="002E4D92"/>
    <w:rsid w:val="002F465C"/>
    <w:rsid w:val="002F49E3"/>
    <w:rsid w:val="003008B3"/>
    <w:rsid w:val="00323911"/>
    <w:rsid w:val="003275AC"/>
    <w:rsid w:val="00330924"/>
    <w:rsid w:val="0033154D"/>
    <w:rsid w:val="00343340"/>
    <w:rsid w:val="00350A1A"/>
    <w:rsid w:val="003641AA"/>
    <w:rsid w:val="00371CAF"/>
    <w:rsid w:val="0037788D"/>
    <w:rsid w:val="00392510"/>
    <w:rsid w:val="0039505A"/>
    <w:rsid w:val="003953A4"/>
    <w:rsid w:val="003A3701"/>
    <w:rsid w:val="003A578E"/>
    <w:rsid w:val="003B3C72"/>
    <w:rsid w:val="003C5CFA"/>
    <w:rsid w:val="003D4A2C"/>
    <w:rsid w:val="003E3614"/>
    <w:rsid w:val="003F2E16"/>
    <w:rsid w:val="003F4BE1"/>
    <w:rsid w:val="003F6C8D"/>
    <w:rsid w:val="0041290E"/>
    <w:rsid w:val="004150F3"/>
    <w:rsid w:val="00415E94"/>
    <w:rsid w:val="004175F0"/>
    <w:rsid w:val="00424BA9"/>
    <w:rsid w:val="004252E4"/>
    <w:rsid w:val="00426CA7"/>
    <w:rsid w:val="004319B6"/>
    <w:rsid w:val="00443383"/>
    <w:rsid w:val="004476D9"/>
    <w:rsid w:val="00450E86"/>
    <w:rsid w:val="004735C5"/>
    <w:rsid w:val="004854DD"/>
    <w:rsid w:val="00486E5D"/>
    <w:rsid w:val="004876FB"/>
    <w:rsid w:val="00490E67"/>
    <w:rsid w:val="0049333E"/>
    <w:rsid w:val="00496EE6"/>
    <w:rsid w:val="004B429E"/>
    <w:rsid w:val="004C0406"/>
    <w:rsid w:val="004C3BD3"/>
    <w:rsid w:val="004C5A15"/>
    <w:rsid w:val="004C6FD5"/>
    <w:rsid w:val="004D2B65"/>
    <w:rsid w:val="004D4687"/>
    <w:rsid w:val="004E1D58"/>
    <w:rsid w:val="004E41A9"/>
    <w:rsid w:val="004F087F"/>
    <w:rsid w:val="004F35F4"/>
    <w:rsid w:val="0050043D"/>
    <w:rsid w:val="005100E4"/>
    <w:rsid w:val="00517270"/>
    <w:rsid w:val="00533D69"/>
    <w:rsid w:val="0053496F"/>
    <w:rsid w:val="00550B0A"/>
    <w:rsid w:val="00557E7A"/>
    <w:rsid w:val="0056180D"/>
    <w:rsid w:val="00563185"/>
    <w:rsid w:val="00575225"/>
    <w:rsid w:val="00581FC8"/>
    <w:rsid w:val="00591351"/>
    <w:rsid w:val="005A3BC4"/>
    <w:rsid w:val="005A57D2"/>
    <w:rsid w:val="005B12A9"/>
    <w:rsid w:val="005C595D"/>
    <w:rsid w:val="005D0B56"/>
    <w:rsid w:val="005D5543"/>
    <w:rsid w:val="005F50A2"/>
    <w:rsid w:val="006035CA"/>
    <w:rsid w:val="0060555F"/>
    <w:rsid w:val="00607841"/>
    <w:rsid w:val="00612EEF"/>
    <w:rsid w:val="00615B8E"/>
    <w:rsid w:val="00620D24"/>
    <w:rsid w:val="00624365"/>
    <w:rsid w:val="00624925"/>
    <w:rsid w:val="00626C67"/>
    <w:rsid w:val="00637B23"/>
    <w:rsid w:val="00640B38"/>
    <w:rsid w:val="00651F85"/>
    <w:rsid w:val="006610B5"/>
    <w:rsid w:val="00680204"/>
    <w:rsid w:val="00680368"/>
    <w:rsid w:val="00690470"/>
    <w:rsid w:val="0069616E"/>
    <w:rsid w:val="006A2A87"/>
    <w:rsid w:val="006A3CE7"/>
    <w:rsid w:val="006B0270"/>
    <w:rsid w:val="006B33DC"/>
    <w:rsid w:val="006B6D95"/>
    <w:rsid w:val="006C4572"/>
    <w:rsid w:val="006D0BE4"/>
    <w:rsid w:val="006D3ED3"/>
    <w:rsid w:val="006D4849"/>
    <w:rsid w:val="006E6D75"/>
    <w:rsid w:val="006F3AB6"/>
    <w:rsid w:val="006F76B8"/>
    <w:rsid w:val="00705CBA"/>
    <w:rsid w:val="00732022"/>
    <w:rsid w:val="00732FA7"/>
    <w:rsid w:val="00742845"/>
    <w:rsid w:val="00762472"/>
    <w:rsid w:val="007669EF"/>
    <w:rsid w:val="007701EA"/>
    <w:rsid w:val="0077115C"/>
    <w:rsid w:val="00771FB8"/>
    <w:rsid w:val="00776F96"/>
    <w:rsid w:val="00794456"/>
    <w:rsid w:val="007A54C9"/>
    <w:rsid w:val="007A69E1"/>
    <w:rsid w:val="007B1165"/>
    <w:rsid w:val="007C0314"/>
    <w:rsid w:val="007C192F"/>
    <w:rsid w:val="007C6C98"/>
    <w:rsid w:val="007D044D"/>
    <w:rsid w:val="007D4939"/>
    <w:rsid w:val="007D70DD"/>
    <w:rsid w:val="007D7DEE"/>
    <w:rsid w:val="007E3A15"/>
    <w:rsid w:val="007E6E20"/>
    <w:rsid w:val="007E7FE5"/>
    <w:rsid w:val="007F4A7A"/>
    <w:rsid w:val="0080145A"/>
    <w:rsid w:val="008123FE"/>
    <w:rsid w:val="00813589"/>
    <w:rsid w:val="00823772"/>
    <w:rsid w:val="00835382"/>
    <w:rsid w:val="00836F0D"/>
    <w:rsid w:val="00843DD9"/>
    <w:rsid w:val="00850D30"/>
    <w:rsid w:val="008619F6"/>
    <w:rsid w:val="00865BA8"/>
    <w:rsid w:val="0087341C"/>
    <w:rsid w:val="008738D8"/>
    <w:rsid w:val="00882739"/>
    <w:rsid w:val="008858EF"/>
    <w:rsid w:val="008932AD"/>
    <w:rsid w:val="00893EE0"/>
    <w:rsid w:val="008A55FA"/>
    <w:rsid w:val="008A7812"/>
    <w:rsid w:val="008B35A3"/>
    <w:rsid w:val="008B3988"/>
    <w:rsid w:val="008C32C9"/>
    <w:rsid w:val="008C33FB"/>
    <w:rsid w:val="008C6A64"/>
    <w:rsid w:val="008D0DA1"/>
    <w:rsid w:val="008E2CEC"/>
    <w:rsid w:val="008F03B2"/>
    <w:rsid w:val="008F2C55"/>
    <w:rsid w:val="00905200"/>
    <w:rsid w:val="00905A5B"/>
    <w:rsid w:val="00906BE2"/>
    <w:rsid w:val="00907046"/>
    <w:rsid w:val="00912203"/>
    <w:rsid w:val="00915BB4"/>
    <w:rsid w:val="00915E89"/>
    <w:rsid w:val="00930AE0"/>
    <w:rsid w:val="009324FF"/>
    <w:rsid w:val="009400E2"/>
    <w:rsid w:val="009407D0"/>
    <w:rsid w:val="00952609"/>
    <w:rsid w:val="00966BAA"/>
    <w:rsid w:val="00976F71"/>
    <w:rsid w:val="00995C75"/>
    <w:rsid w:val="009A0DC0"/>
    <w:rsid w:val="009A275C"/>
    <w:rsid w:val="009A4A18"/>
    <w:rsid w:val="009B1B2A"/>
    <w:rsid w:val="009B457A"/>
    <w:rsid w:val="009B578B"/>
    <w:rsid w:val="009C0571"/>
    <w:rsid w:val="009C2ACF"/>
    <w:rsid w:val="009C39E7"/>
    <w:rsid w:val="009E0327"/>
    <w:rsid w:val="009E1E2B"/>
    <w:rsid w:val="009F0FB1"/>
    <w:rsid w:val="009F59A6"/>
    <w:rsid w:val="009F5F4C"/>
    <w:rsid w:val="00A04B88"/>
    <w:rsid w:val="00A05663"/>
    <w:rsid w:val="00A13342"/>
    <w:rsid w:val="00A164DA"/>
    <w:rsid w:val="00A20CD4"/>
    <w:rsid w:val="00A232D3"/>
    <w:rsid w:val="00A26472"/>
    <w:rsid w:val="00A32323"/>
    <w:rsid w:val="00A33835"/>
    <w:rsid w:val="00A35FE4"/>
    <w:rsid w:val="00A41979"/>
    <w:rsid w:val="00A54510"/>
    <w:rsid w:val="00A556DF"/>
    <w:rsid w:val="00A610D4"/>
    <w:rsid w:val="00A65C9B"/>
    <w:rsid w:val="00A660BD"/>
    <w:rsid w:val="00A92E19"/>
    <w:rsid w:val="00AA6460"/>
    <w:rsid w:val="00AA6F04"/>
    <w:rsid w:val="00AA70B2"/>
    <w:rsid w:val="00AC2161"/>
    <w:rsid w:val="00AD23C7"/>
    <w:rsid w:val="00AE5D0E"/>
    <w:rsid w:val="00AF3AE9"/>
    <w:rsid w:val="00AF4B2D"/>
    <w:rsid w:val="00AF7730"/>
    <w:rsid w:val="00B0112E"/>
    <w:rsid w:val="00B013A4"/>
    <w:rsid w:val="00B2001C"/>
    <w:rsid w:val="00B24C7B"/>
    <w:rsid w:val="00B24EA1"/>
    <w:rsid w:val="00B25431"/>
    <w:rsid w:val="00B2657B"/>
    <w:rsid w:val="00B45F40"/>
    <w:rsid w:val="00B46E02"/>
    <w:rsid w:val="00B637F2"/>
    <w:rsid w:val="00B662D4"/>
    <w:rsid w:val="00B67C19"/>
    <w:rsid w:val="00B7051A"/>
    <w:rsid w:val="00B852E5"/>
    <w:rsid w:val="00B93031"/>
    <w:rsid w:val="00B93E48"/>
    <w:rsid w:val="00B94750"/>
    <w:rsid w:val="00B97F30"/>
    <w:rsid w:val="00BA0AAB"/>
    <w:rsid w:val="00BB11C6"/>
    <w:rsid w:val="00BC2C9E"/>
    <w:rsid w:val="00BC4DAB"/>
    <w:rsid w:val="00BC5301"/>
    <w:rsid w:val="00BD4A3E"/>
    <w:rsid w:val="00BD5348"/>
    <w:rsid w:val="00BE0F42"/>
    <w:rsid w:val="00BE574D"/>
    <w:rsid w:val="00BF1DCB"/>
    <w:rsid w:val="00C36469"/>
    <w:rsid w:val="00C3798C"/>
    <w:rsid w:val="00C42B6B"/>
    <w:rsid w:val="00C44881"/>
    <w:rsid w:val="00C45711"/>
    <w:rsid w:val="00C5293B"/>
    <w:rsid w:val="00C54ECE"/>
    <w:rsid w:val="00C56FD8"/>
    <w:rsid w:val="00C61E4B"/>
    <w:rsid w:val="00C8423D"/>
    <w:rsid w:val="00C870AD"/>
    <w:rsid w:val="00C96678"/>
    <w:rsid w:val="00C96B46"/>
    <w:rsid w:val="00C973DE"/>
    <w:rsid w:val="00CA06C1"/>
    <w:rsid w:val="00CA32C0"/>
    <w:rsid w:val="00CA3C0F"/>
    <w:rsid w:val="00CA5EC8"/>
    <w:rsid w:val="00CA6D28"/>
    <w:rsid w:val="00CB4544"/>
    <w:rsid w:val="00CD14A6"/>
    <w:rsid w:val="00CD3290"/>
    <w:rsid w:val="00CE421A"/>
    <w:rsid w:val="00CF6452"/>
    <w:rsid w:val="00D10B14"/>
    <w:rsid w:val="00D21245"/>
    <w:rsid w:val="00D217B0"/>
    <w:rsid w:val="00D26548"/>
    <w:rsid w:val="00D344AE"/>
    <w:rsid w:val="00D569D4"/>
    <w:rsid w:val="00D61563"/>
    <w:rsid w:val="00D61A99"/>
    <w:rsid w:val="00D64DFD"/>
    <w:rsid w:val="00D70063"/>
    <w:rsid w:val="00D7475E"/>
    <w:rsid w:val="00D855C0"/>
    <w:rsid w:val="00D865AA"/>
    <w:rsid w:val="00D87B00"/>
    <w:rsid w:val="00D923F9"/>
    <w:rsid w:val="00DA11AA"/>
    <w:rsid w:val="00DA3B69"/>
    <w:rsid w:val="00DB4ED4"/>
    <w:rsid w:val="00DD6F8D"/>
    <w:rsid w:val="00DE1052"/>
    <w:rsid w:val="00DF0893"/>
    <w:rsid w:val="00DF5859"/>
    <w:rsid w:val="00DF5F98"/>
    <w:rsid w:val="00DF615E"/>
    <w:rsid w:val="00DF6FAE"/>
    <w:rsid w:val="00E004AE"/>
    <w:rsid w:val="00E03322"/>
    <w:rsid w:val="00E03F2F"/>
    <w:rsid w:val="00E149C9"/>
    <w:rsid w:val="00E24E88"/>
    <w:rsid w:val="00E3477A"/>
    <w:rsid w:val="00E35DE7"/>
    <w:rsid w:val="00E42B73"/>
    <w:rsid w:val="00E4329A"/>
    <w:rsid w:val="00E53442"/>
    <w:rsid w:val="00E57A5B"/>
    <w:rsid w:val="00E658BF"/>
    <w:rsid w:val="00E83113"/>
    <w:rsid w:val="00E85479"/>
    <w:rsid w:val="00E923D2"/>
    <w:rsid w:val="00EA0D13"/>
    <w:rsid w:val="00EA4EAF"/>
    <w:rsid w:val="00EB6B85"/>
    <w:rsid w:val="00EB7977"/>
    <w:rsid w:val="00EC06D9"/>
    <w:rsid w:val="00EE0EFC"/>
    <w:rsid w:val="00EE45DC"/>
    <w:rsid w:val="00EE7E10"/>
    <w:rsid w:val="00F03697"/>
    <w:rsid w:val="00F03EB4"/>
    <w:rsid w:val="00F151EF"/>
    <w:rsid w:val="00F15753"/>
    <w:rsid w:val="00F25CD4"/>
    <w:rsid w:val="00F26B9C"/>
    <w:rsid w:val="00F3080F"/>
    <w:rsid w:val="00F32F93"/>
    <w:rsid w:val="00F33A54"/>
    <w:rsid w:val="00F35991"/>
    <w:rsid w:val="00F43594"/>
    <w:rsid w:val="00F452B8"/>
    <w:rsid w:val="00F5208E"/>
    <w:rsid w:val="00F539AB"/>
    <w:rsid w:val="00F5537B"/>
    <w:rsid w:val="00F571A5"/>
    <w:rsid w:val="00F57F04"/>
    <w:rsid w:val="00F729FE"/>
    <w:rsid w:val="00F74F35"/>
    <w:rsid w:val="00F8263F"/>
    <w:rsid w:val="00F84BC2"/>
    <w:rsid w:val="00F86A10"/>
    <w:rsid w:val="00FA7E3D"/>
    <w:rsid w:val="00FB15FA"/>
    <w:rsid w:val="00FC0B25"/>
    <w:rsid w:val="00FC33F4"/>
    <w:rsid w:val="00FC654F"/>
    <w:rsid w:val="00FD7C04"/>
    <w:rsid w:val="00FF1B79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C97AD7A"/>
  <w15:chartTrackingRefBased/>
  <w15:docId w15:val="{5F08C2A4-E9D2-4BE3-BE8C-B3F38288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52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6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D23C7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8A7812"/>
  </w:style>
  <w:style w:type="character" w:styleId="FollowedHyperlink">
    <w:name w:val="FollowedHyperlink"/>
    <w:basedOn w:val="DefaultParagraphFont"/>
    <w:uiPriority w:val="99"/>
    <w:semiHidden/>
    <w:unhideWhenUsed/>
    <w:rsid w:val="00CE421A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493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2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99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07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4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552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6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3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6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8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6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9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8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1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9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1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8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7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dayom@gmail.com" TargetMode="External"/><Relationship Id="rId18" Type="http://schemas.openxmlformats.org/officeDocument/2006/relationships/hyperlink" Target="https://www.credly.com/badges/a3ee04d8-3a65-429c-a925-da4cd7867529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udayom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dges.wes.org/Evidence?i=d8dfd6e3-c724-404f-b08c-cdcf0a822eeb&amp;type=ca" TargetMode="External"/><Relationship Id="rId17" Type="http://schemas.openxmlformats.org/officeDocument/2006/relationships/hyperlink" Target="https://udayom.github.io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advanceresearchlibrary.com/ijairp19.aspx" TargetMode="External"/><Relationship Id="rId20" Type="http://schemas.openxmlformats.org/officeDocument/2006/relationships/hyperlink" Target="https://badges.wes.org/Evidence?i=d8dfd6e3-c724-404f-b08c-cdcf0a822eeb&amp;type=c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udayom/udayom.github.io/master/cert/iso27k1-cert.JPG" TargetMode="External"/><Relationship Id="rId24" Type="http://schemas.openxmlformats.org/officeDocument/2006/relationships/hyperlink" Target="http://www.advanceresearchlibrary.com/ijairp19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eeexplore.ieee.org/xpl/articleDetails.jsp?tp=&amp;arnumber=6398169" TargetMode="External"/><Relationship Id="rId23" Type="http://schemas.openxmlformats.org/officeDocument/2006/relationships/hyperlink" Target="http://ieeexplore.ieee.org/xpl/articleDetails.jsp?tp=&amp;arnumber=6398169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www.credly.com/badges/a3ee04d8-3a65-429c-a925-da4cd7867529" TargetMode="External"/><Relationship Id="rId19" Type="http://schemas.openxmlformats.org/officeDocument/2006/relationships/hyperlink" Target="https://raw.githubusercontent.com/udayom/udayom.github.io/master/cert/iso27k1-cert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dayom.github.io/" TargetMode="External"/><Relationship Id="rId14" Type="http://schemas.openxmlformats.org/officeDocument/2006/relationships/hyperlink" Target="http://www.linkedin.com/in/udayom" TargetMode="External"/><Relationship Id="rId22" Type="http://schemas.openxmlformats.org/officeDocument/2006/relationships/hyperlink" Target="http://www.linkedin.com/in/udayom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day.kumar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26111A5DE94C709EF66C9FE9B03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887C1-33FF-4CD0-998E-9E65674AA434}"/>
      </w:docPartPr>
      <w:docPartBody>
        <w:p w:rsidR="0071619F" w:rsidRDefault="00163881">
          <w:pPr>
            <w:pStyle w:val="F926111A5DE94C709EF66C9FE9B0378C"/>
          </w:pPr>
          <w:r>
            <w:t>Experience</w:t>
          </w:r>
        </w:p>
      </w:docPartBody>
    </w:docPart>
    <w:docPart>
      <w:docPartPr>
        <w:name w:val="E1B6562521FE4AEF86A9FA0A42A40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EC34D-CBC1-4147-9720-129393A0AC12}"/>
      </w:docPartPr>
      <w:docPartBody>
        <w:p w:rsidR="0071619F" w:rsidRDefault="00163881">
          <w:pPr>
            <w:pStyle w:val="E1B6562521FE4AEF86A9FA0A42A4057B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D7BFF3C7868F4F3989B950AC2735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B093-D37C-49F2-90A3-B588CD2CD014}"/>
      </w:docPartPr>
      <w:docPartBody>
        <w:p w:rsidR="0071619F" w:rsidRDefault="00163881">
          <w:pPr>
            <w:pStyle w:val="D7BFF3C7868F4F3989B950AC27355C81"/>
          </w:pPr>
          <w:r>
            <w:t>Position Title</w:t>
          </w:r>
        </w:p>
      </w:docPartBody>
    </w:docPart>
    <w:docPart>
      <w:docPartPr>
        <w:name w:val="88D1FB243500454D88271EC5D5BA3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C3339-C9EB-4BC7-8F42-D648AFD252F9}"/>
      </w:docPartPr>
      <w:docPartBody>
        <w:p w:rsidR="0071619F" w:rsidRDefault="00163881">
          <w:pPr>
            <w:pStyle w:val="88D1FB243500454D88271EC5D5BA3B88"/>
          </w:pPr>
          <w:r>
            <w:t>Objective</w:t>
          </w:r>
        </w:p>
      </w:docPartBody>
    </w:docPart>
    <w:docPart>
      <w:docPartPr>
        <w:name w:val="E6FFFD289D2945548FC40BDAE05DD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76491-DA70-47D4-9749-924A2AE9CBDA}"/>
      </w:docPartPr>
      <w:docPartBody>
        <w:p w:rsidR="0071619F" w:rsidRDefault="00163881">
          <w:pPr>
            <w:pStyle w:val="E6FFFD289D2945548FC40BDAE05DD5BF"/>
          </w:pPr>
          <w:r>
            <w:t>Skills &amp; Abilities</w:t>
          </w:r>
        </w:p>
      </w:docPartBody>
    </w:docPart>
    <w:docPart>
      <w:docPartPr>
        <w:name w:val="0BC5DDFD03014985A3B444636F70C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8228-D8E5-4D30-A154-C6717872AE21}"/>
      </w:docPartPr>
      <w:docPartBody>
        <w:p w:rsidR="0071619F" w:rsidRDefault="00163881">
          <w:pPr>
            <w:pStyle w:val="0BC5DDFD03014985A3B444636F70C30E"/>
          </w:pPr>
          <w:r>
            <w:t>Vitals</w:t>
          </w:r>
        </w:p>
      </w:docPartBody>
    </w:docPart>
    <w:docPart>
      <w:docPartPr>
        <w:name w:val="9577070A84EC4B2AA016FAA9A7E63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0A75C-CEE2-4AB7-AEF0-668789BCA5A2}"/>
      </w:docPartPr>
      <w:docPartBody>
        <w:p w:rsidR="0071619F" w:rsidRDefault="00163881">
          <w:pPr>
            <w:pStyle w:val="9577070A84EC4B2AA016FAA9A7E63C64"/>
          </w:pPr>
          <w:r>
            <w:t>Your Name</w:t>
          </w:r>
        </w:p>
      </w:docPartBody>
    </w:docPart>
    <w:docPart>
      <w:docPartPr>
        <w:name w:val="A641FA1758334AF8AADC19DFA50BD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44038-9DD1-401B-970A-4C74485C2472}"/>
      </w:docPartPr>
      <w:docPartBody>
        <w:p w:rsidR="0071619F" w:rsidRDefault="00163881">
          <w:pPr>
            <w:pStyle w:val="A641FA1758334AF8AADC19DFA50BD282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0E"/>
    <w:rsid w:val="00131FFA"/>
    <w:rsid w:val="00163881"/>
    <w:rsid w:val="001D1476"/>
    <w:rsid w:val="0034160E"/>
    <w:rsid w:val="003D407B"/>
    <w:rsid w:val="00457ECD"/>
    <w:rsid w:val="005265F1"/>
    <w:rsid w:val="005B289E"/>
    <w:rsid w:val="005C3ED7"/>
    <w:rsid w:val="0071619F"/>
    <w:rsid w:val="0076098E"/>
    <w:rsid w:val="007E4088"/>
    <w:rsid w:val="00844127"/>
    <w:rsid w:val="008D19D0"/>
    <w:rsid w:val="00A17EFA"/>
    <w:rsid w:val="00A36EB8"/>
    <w:rsid w:val="00AD4BB4"/>
    <w:rsid w:val="00B019EC"/>
    <w:rsid w:val="00B604F6"/>
    <w:rsid w:val="00B86607"/>
    <w:rsid w:val="00E617DC"/>
    <w:rsid w:val="00ED363D"/>
    <w:rsid w:val="00F83EC7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26111A5DE94C709EF66C9FE9B0378C">
    <w:name w:val="F926111A5DE94C709EF66C9FE9B0378C"/>
  </w:style>
  <w:style w:type="paragraph" w:customStyle="1" w:styleId="08CC0B81D5B34174AE71998559BF1D0F">
    <w:name w:val="08CC0B81D5B34174AE71998559BF1D0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B6562521FE4AEF86A9FA0A42A4057B">
    <w:name w:val="E1B6562521FE4AEF86A9FA0A42A4057B"/>
  </w:style>
  <w:style w:type="paragraph" w:customStyle="1" w:styleId="D7BFF3C7868F4F3989B950AC27355C81">
    <w:name w:val="D7BFF3C7868F4F3989B950AC27355C81"/>
  </w:style>
  <w:style w:type="paragraph" w:customStyle="1" w:styleId="88D1FB243500454D88271EC5D5BA3B88">
    <w:name w:val="88D1FB243500454D88271EC5D5BA3B88"/>
  </w:style>
  <w:style w:type="paragraph" w:customStyle="1" w:styleId="E6FFFD289D2945548FC40BDAE05DD5BF">
    <w:name w:val="E6FFFD289D2945548FC40BDAE05DD5BF"/>
  </w:style>
  <w:style w:type="paragraph" w:customStyle="1" w:styleId="0BC5DDFD03014985A3B444636F70C30E">
    <w:name w:val="0BC5DDFD03014985A3B444636F70C30E"/>
  </w:style>
  <w:style w:type="paragraph" w:customStyle="1" w:styleId="9577070A84EC4B2AA016FAA9A7E63C64">
    <w:name w:val="9577070A84EC4B2AA016FAA9A7E63C64"/>
  </w:style>
  <w:style w:type="paragraph" w:customStyle="1" w:styleId="A641FA1758334AF8AADC19DFA50BD282">
    <w:name w:val="A641FA1758334AF8AADC19DFA50BD282"/>
  </w:style>
  <w:style w:type="paragraph" w:customStyle="1" w:styleId="C2C27068081B3B47830B9FB4672A225D">
    <w:name w:val="C2C27068081B3B47830B9FB4672A225D"/>
    <w:rsid w:val="00ED363D"/>
    <w:pPr>
      <w:spacing w:after="0" w:line="240" w:lineRule="auto"/>
    </w:pPr>
    <w:rPr>
      <w:sz w:val="24"/>
      <w:szCs w:val="24"/>
      <w:lang w:val="en-A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Cyber Security Specialist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C:\Users\uday.kumar\AppData\Roaming\Microsoft\Templates\Resume (Professional).dotx</Template>
  <TotalTime>38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UdayKumar LOKHANDE</dc:creator>
  <cp:keywords/>
  <dc:description/>
  <cp:lastModifiedBy>Uday Lokhande (IT)</cp:lastModifiedBy>
  <cp:revision>66</cp:revision>
  <cp:lastPrinted>2019-02-05T05:18:00Z</cp:lastPrinted>
  <dcterms:created xsi:type="dcterms:W3CDTF">2021-08-30T07:30:00Z</dcterms:created>
  <dcterms:modified xsi:type="dcterms:W3CDTF">2022-09-08T13:20:00Z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962db2-8021-4672-ab50-833f15a1c47a_Enabled">
    <vt:lpwstr>True</vt:lpwstr>
  </property>
  <property fmtid="{D5CDD505-2E9C-101B-9397-08002B2CF9AE}" pid="3" name="MSIP_Label_c7962db2-8021-4672-ab50-833f15a1c47a_SiteId">
    <vt:lpwstr>e0b26355-1889-40d8-8ef1-e559616befda</vt:lpwstr>
  </property>
  <property fmtid="{D5CDD505-2E9C-101B-9397-08002B2CF9AE}" pid="4" name="MSIP_Label_c7962db2-8021-4672-ab50-833f15a1c47a_Owner">
    <vt:lpwstr>uday.lokhande@dnata.com</vt:lpwstr>
  </property>
  <property fmtid="{D5CDD505-2E9C-101B-9397-08002B2CF9AE}" pid="5" name="MSIP_Label_c7962db2-8021-4672-ab50-833f15a1c47a_SetDate">
    <vt:lpwstr>2020-12-27T05:45:07.2136713Z</vt:lpwstr>
  </property>
  <property fmtid="{D5CDD505-2E9C-101B-9397-08002B2CF9AE}" pid="6" name="MSIP_Label_c7962db2-8021-4672-ab50-833f15a1c47a_Name">
    <vt:lpwstr>Business</vt:lpwstr>
  </property>
  <property fmtid="{D5CDD505-2E9C-101B-9397-08002B2CF9AE}" pid="7" name="MSIP_Label_c7962db2-8021-4672-ab50-833f15a1c47a_Application">
    <vt:lpwstr>Microsoft Azure Information Protection</vt:lpwstr>
  </property>
  <property fmtid="{D5CDD505-2E9C-101B-9397-08002B2CF9AE}" pid="8" name="MSIP_Label_c7962db2-8021-4672-ab50-833f15a1c47a_ActionId">
    <vt:lpwstr>671a1040-4ccc-4a7f-adfa-37524ec9e6fc</vt:lpwstr>
  </property>
  <property fmtid="{D5CDD505-2E9C-101B-9397-08002B2CF9AE}" pid="9" name="MSIP_Label_c7962db2-8021-4672-ab50-833f15a1c47a_Extended_MSFT_Method">
    <vt:lpwstr>Automatic</vt:lpwstr>
  </property>
  <property fmtid="{D5CDD505-2E9C-101B-9397-08002B2CF9AE}" pid="10" name="Sensitivity">
    <vt:lpwstr>Business</vt:lpwstr>
  </property>
</Properties>
</file>